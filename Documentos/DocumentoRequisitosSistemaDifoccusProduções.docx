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2C" w:rsidRPr="00D52154" w:rsidRDefault="00F13F7F">
      <w:pPr>
        <w:pStyle w:val="Ttulo30"/>
        <w:jc w:val="right"/>
        <w:rPr>
          <w:lang w:val="pt-BR"/>
        </w:rPr>
      </w:pPr>
      <w:r w:rsidRPr="00D52154">
        <w:rPr>
          <w:lang w:val="pt-BR"/>
        </w:rPr>
        <w:t>Software para controle interno - Difoccus Produções</w:t>
      </w:r>
    </w:p>
    <w:p w:rsidR="00611E2C" w:rsidRPr="00D52154" w:rsidRDefault="00611E2C">
      <w:pPr>
        <w:pStyle w:val="Ttulo30"/>
        <w:jc w:val="right"/>
        <w:rPr>
          <w:lang w:val="pt-BR"/>
        </w:rPr>
      </w:pPr>
      <w:r w:rsidRPr="00D52154">
        <w:rPr>
          <w:lang w:val="pt-BR"/>
        </w:rPr>
        <w:t>Documento de Requisitos do Software</w:t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30"/>
        <w:jc w:val="right"/>
        <w:rPr>
          <w:sz w:val="28"/>
          <w:szCs w:val="28"/>
          <w:lang w:val="pt-BR"/>
        </w:rPr>
      </w:pPr>
      <w:r w:rsidRPr="00D52154">
        <w:rPr>
          <w:sz w:val="28"/>
          <w:szCs w:val="28"/>
          <w:lang w:val="pt-BR"/>
        </w:rPr>
        <w:t>Versão &lt;1.</w:t>
      </w:r>
      <w:r w:rsidR="00946B04">
        <w:rPr>
          <w:sz w:val="28"/>
          <w:szCs w:val="28"/>
          <w:lang w:val="pt-BR"/>
        </w:rPr>
        <w:t>1</w:t>
      </w:r>
      <w:r w:rsidRPr="00D52154">
        <w:rPr>
          <w:sz w:val="28"/>
          <w:szCs w:val="28"/>
          <w:lang w:val="pt-BR"/>
        </w:rPr>
        <w:t>&gt;</w:t>
      </w:r>
    </w:p>
    <w:p w:rsidR="00611E2C" w:rsidRPr="00D52154" w:rsidRDefault="00611E2C">
      <w:pPr>
        <w:pStyle w:val="Ttulo30"/>
        <w:rPr>
          <w:sz w:val="28"/>
          <w:szCs w:val="28"/>
          <w:lang w:val="pt-BR"/>
        </w:rPr>
      </w:pPr>
    </w:p>
    <w:p w:rsidR="00611E2C" w:rsidRPr="00D52154" w:rsidRDefault="00611E2C">
      <w:pPr>
        <w:jc w:val="right"/>
        <w:rPr>
          <w:lang w:val="pt-BR"/>
        </w:rPr>
      </w:pPr>
    </w:p>
    <w:p w:rsidR="00611E2C" w:rsidRPr="00D52154" w:rsidRDefault="00611E2C">
      <w:pPr>
        <w:pStyle w:val="Corpodetexto"/>
        <w:rPr>
          <w:lang w:val="pt-BR"/>
        </w:rPr>
      </w:pPr>
    </w:p>
    <w:p w:rsidR="00611E2C" w:rsidRPr="00D52154" w:rsidRDefault="00611E2C">
      <w:pPr>
        <w:rPr>
          <w:lang w:val="pt-BR"/>
        </w:rPr>
        <w:sectPr w:rsidR="00611E2C" w:rsidRPr="00D52154">
          <w:headerReference w:type="default" r:id="rId7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</w:p>
    <w:p w:rsidR="00611E2C" w:rsidRPr="00D52154" w:rsidRDefault="00611E2C">
      <w:pPr>
        <w:pStyle w:val="Ttulo30"/>
        <w:rPr>
          <w:lang w:val="pt-BR"/>
        </w:rPr>
      </w:pPr>
      <w:r w:rsidRPr="00D52154">
        <w:rPr>
          <w:lang w:val="pt-BR"/>
        </w:rPr>
        <w:lastRenderedPageBreak/>
        <w:t>Histórico da Revisão</w:t>
      </w:r>
    </w:p>
    <w:tbl>
      <w:tblPr>
        <w:tblW w:w="0" w:type="auto"/>
        <w:tblInd w:w="-1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34"/>
      </w:tblGrid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611E2C">
            <w:pPr>
              <w:pStyle w:val="Tabletext"/>
              <w:jc w:val="center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Autor</w:t>
            </w:r>
          </w:p>
        </w:tc>
      </w:tr>
      <w:tr w:rsidR="00611E2C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22 de Abril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611E2C" w:rsidRPr="00D52154" w:rsidRDefault="005A4550" w:rsidP="005A455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Elicitação dos r</w:t>
            </w:r>
            <w:r w:rsidR="00F13F7F" w:rsidRPr="00D52154">
              <w:rPr>
                <w:lang w:val="pt-BR"/>
              </w:rPr>
              <w:t xml:space="preserve">equisitos com o </w:t>
            </w:r>
            <w:r>
              <w:rPr>
                <w:lang w:val="pt-BR"/>
              </w:rPr>
              <w:t>c</w:t>
            </w:r>
            <w:r w:rsidR="00F13F7F" w:rsidRPr="00D52154">
              <w:rPr>
                <w:lang w:val="pt-BR"/>
              </w:rPr>
              <w:t>liente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11E2C" w:rsidRPr="00D52154" w:rsidRDefault="00F13F7F">
            <w:pPr>
              <w:pStyle w:val="Tabletext"/>
              <w:rPr>
                <w:u w:val="single"/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  <w:tr w:rsidR="00946B04" w:rsidRPr="00D52154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 de Setembro de 2016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B04" w:rsidRPr="00D52154" w:rsidRDefault="00946B04" w:rsidP="0090447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Correção do documento </w:t>
            </w:r>
            <w:r w:rsidR="00904473">
              <w:rPr>
                <w:lang w:val="pt-BR"/>
              </w:rPr>
              <w:t>após revisão</w:t>
            </w:r>
            <w:r>
              <w:rPr>
                <w:lang w:val="pt-BR"/>
              </w:rPr>
              <w:t xml:space="preserve"> da professora</w:t>
            </w:r>
            <w:r w:rsidR="00904473">
              <w:rPr>
                <w:lang w:val="pt-BR"/>
              </w:rPr>
              <w:t xml:space="preserve"> Dra. Eliana</w:t>
            </w:r>
          </w:p>
        </w:tc>
        <w:tc>
          <w:tcPr>
            <w:tcW w:w="23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B04" w:rsidRPr="00D52154" w:rsidRDefault="00946B04">
            <w:pPr>
              <w:pStyle w:val="Tabletext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</w:tr>
    </w:tbl>
    <w:p w:rsidR="00056778" w:rsidRDefault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Pr="00056778" w:rsidRDefault="00056778" w:rsidP="00056778">
      <w:pPr>
        <w:rPr>
          <w:lang w:val="pt-BR"/>
        </w:rPr>
      </w:pPr>
    </w:p>
    <w:p w:rsidR="00056778" w:rsidRDefault="00056778" w:rsidP="00056778">
      <w:pPr>
        <w:rPr>
          <w:lang w:val="pt-BR"/>
        </w:rPr>
      </w:pPr>
    </w:p>
    <w:p w:rsidR="00611E2C" w:rsidRPr="00056778" w:rsidRDefault="00611E2C" w:rsidP="00056778">
      <w:pPr>
        <w:jc w:val="center"/>
        <w:rPr>
          <w:lang w:val="pt-BR"/>
        </w:rPr>
      </w:pPr>
    </w:p>
    <w:p w:rsidR="00611E2C" w:rsidRPr="00D52154" w:rsidRDefault="00611E2C">
      <w:pPr>
        <w:pStyle w:val="Ttulo30"/>
        <w:pageBreakBefore/>
        <w:rPr>
          <w:lang w:val="pt-BR"/>
        </w:rPr>
        <w:sectPr w:rsidR="00611E2C" w:rsidRPr="00D5215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440" w:bottom="1417" w:left="1440" w:header="720" w:footer="720" w:gutter="0"/>
          <w:cols w:space="720"/>
          <w:docGrid w:linePitch="360"/>
        </w:sectPr>
      </w:pPr>
      <w:r w:rsidRPr="00D52154">
        <w:rPr>
          <w:lang w:val="pt-BR"/>
        </w:rPr>
        <w:lastRenderedPageBreak/>
        <w:t>Índice Analítico</w:t>
      </w:r>
    </w:p>
    <w:p w:rsidR="00611E2C" w:rsidRPr="00D52154" w:rsidRDefault="00611E2C">
      <w:pPr>
        <w:pStyle w:val="Sumrio1"/>
        <w:rPr>
          <w:lang w:val="pt-BR"/>
        </w:rPr>
      </w:pPr>
      <w:r w:rsidRPr="00D52154">
        <w:rPr>
          <w:lang w:val="pt-BR"/>
        </w:rPr>
        <w:lastRenderedPageBreak/>
        <w:fldChar w:fldCharType="begin"/>
      </w:r>
      <w:r w:rsidRPr="00D52154">
        <w:rPr>
          <w:lang w:val="pt-BR"/>
        </w:rPr>
        <w:instrText xml:space="preserve"> TOC </w:instrText>
      </w:r>
      <w:r w:rsidRPr="00D52154">
        <w:rPr>
          <w:lang w:val="pt-BR"/>
        </w:rPr>
        <w:fldChar w:fldCharType="separate"/>
      </w:r>
      <w:hyperlink w:anchor="__RefHeading__13_25299878" w:history="1">
        <w:r w:rsidRPr="00D52154">
          <w:rPr>
            <w:rStyle w:val="Vnculodendice"/>
            <w:lang w:val="pt-BR"/>
          </w:rPr>
          <w:t>1. Introdução</w:t>
        </w:r>
        <w:r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1857D5">
      <w:pPr>
        <w:pStyle w:val="Sumrio2"/>
        <w:rPr>
          <w:lang w:val="pt-BR"/>
        </w:rPr>
      </w:pPr>
      <w:hyperlink w:anchor="__RefHeading__15_25299878" w:history="1">
        <w:r w:rsidR="00611E2C" w:rsidRPr="00D52154">
          <w:rPr>
            <w:rStyle w:val="Vnculodendice"/>
            <w:lang w:val="pt-BR"/>
          </w:rPr>
          <w:t>1.1 Escopo do Documento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1857D5">
      <w:pPr>
        <w:pStyle w:val="Sumrio2"/>
        <w:rPr>
          <w:lang w:val="pt-BR"/>
        </w:rPr>
      </w:pPr>
      <w:hyperlink w:anchor="__RefHeading__17_25299878" w:history="1">
        <w:r w:rsidR="00611E2C" w:rsidRPr="00D52154">
          <w:rPr>
            <w:rStyle w:val="Vnculodendice"/>
            <w:lang w:val="pt-BR"/>
          </w:rPr>
          <w:t>1.2 Descrição de Propósito do Software</w:t>
        </w:r>
        <w:r w:rsidR="00611E2C" w:rsidRPr="00D52154">
          <w:rPr>
            <w:rStyle w:val="Vnculodendice"/>
            <w:lang w:val="pt-BR"/>
          </w:rPr>
          <w:tab/>
          <w:t>4</w:t>
        </w:r>
      </w:hyperlink>
    </w:p>
    <w:p w:rsidR="00611E2C" w:rsidRPr="00D52154" w:rsidRDefault="001857D5">
      <w:pPr>
        <w:pStyle w:val="Sumrio2"/>
        <w:rPr>
          <w:lang w:val="pt-BR"/>
        </w:rPr>
      </w:pPr>
      <w:hyperlink w:anchor="__RefHeading__19_25299878" w:history="1">
        <w:r w:rsidR="00611E2C" w:rsidRPr="00D52154">
          <w:rPr>
            <w:rStyle w:val="Vnculodendice"/>
            <w:lang w:val="pt-BR"/>
          </w:rPr>
          <w:t>1.3 Descrição do Minimundo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rStyle w:val="Vnculodendice"/>
          <w:lang w:val="pt-BR"/>
        </w:rPr>
        <w:t>5</w:t>
      </w:r>
    </w:p>
    <w:p w:rsidR="00611E2C" w:rsidRPr="00D52154" w:rsidRDefault="001857D5">
      <w:pPr>
        <w:pStyle w:val="Sumrio2"/>
        <w:rPr>
          <w:lang w:val="pt-BR"/>
        </w:rPr>
      </w:pPr>
      <w:hyperlink w:anchor="__RefHeading__21_25299878" w:history="1">
        <w:r w:rsidR="00611E2C" w:rsidRPr="00D52154">
          <w:rPr>
            <w:rStyle w:val="Vnculodendice"/>
            <w:lang w:val="pt-BR"/>
          </w:rPr>
          <w:t>1.4 Definições, Ac</w:t>
        </w:r>
        <w:r w:rsidR="00B8757E">
          <w:rPr>
            <w:rStyle w:val="Vnculodendice"/>
            <w:lang w:val="pt-BR"/>
          </w:rPr>
          <w:t>rônimos e Abreviações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1857D5">
      <w:pPr>
        <w:pStyle w:val="Sumrio1"/>
        <w:rPr>
          <w:lang w:val="pt-BR"/>
        </w:rPr>
      </w:pPr>
      <w:hyperlink w:anchor="__RefHeading__23_25299878" w:history="1">
        <w:r w:rsidR="00611E2C" w:rsidRPr="00D52154">
          <w:rPr>
            <w:rStyle w:val="Vnculodendice"/>
            <w:lang w:val="pt-BR"/>
          </w:rPr>
          <w:t>2. Requisitos Específicos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1857D5">
      <w:pPr>
        <w:pStyle w:val="Sumrio2"/>
        <w:rPr>
          <w:lang w:val="pt-BR"/>
        </w:rPr>
      </w:pPr>
      <w:hyperlink w:anchor="__RefHeading__25_25299878" w:history="1">
        <w:r w:rsidR="00611E2C" w:rsidRPr="00D52154">
          <w:rPr>
            <w:rStyle w:val="Vnculodendice"/>
            <w:lang w:val="pt-BR"/>
          </w:rPr>
          <w:t>2.1 Requisitos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F00B6D">
        <w:rPr>
          <w:lang w:val="pt-BR"/>
        </w:rPr>
        <w:t>5</w:t>
      </w:r>
    </w:p>
    <w:p w:rsidR="00611E2C" w:rsidRPr="00D52154" w:rsidRDefault="001857D5">
      <w:pPr>
        <w:pStyle w:val="Sumrio2"/>
        <w:rPr>
          <w:lang w:val="pt-BR"/>
        </w:rPr>
      </w:pPr>
      <w:hyperlink w:anchor="__RefHeading__27_25299878" w:history="1">
        <w:r w:rsidR="00611E2C" w:rsidRPr="00D52154">
          <w:rPr>
            <w:rStyle w:val="Vnculodendice"/>
            <w:lang w:val="pt-BR"/>
          </w:rPr>
          <w:t>2.2 Requisitos Não Funcionais</w:t>
        </w:r>
        <w:r w:rsidR="00611E2C" w:rsidRPr="00D52154">
          <w:rPr>
            <w:rStyle w:val="Vnculodendice"/>
            <w:lang w:val="pt-BR"/>
          </w:rPr>
          <w:tab/>
        </w:r>
      </w:hyperlink>
      <w:r w:rsidR="000722C3">
        <w:rPr>
          <w:lang w:val="pt-BR"/>
        </w:rPr>
        <w:t>9</w:t>
      </w:r>
    </w:p>
    <w:p w:rsidR="00611E2C" w:rsidRPr="00D52154" w:rsidRDefault="001857D5">
      <w:pPr>
        <w:pStyle w:val="Sumrio2"/>
        <w:rPr>
          <w:rFonts w:eastAsia="Arial"/>
          <w:lang w:val="pt-BR"/>
        </w:rPr>
      </w:pPr>
      <w:hyperlink w:anchor="__RefHeading__29_25299878" w:history="1">
        <w:r w:rsidR="00611E2C" w:rsidRPr="00D52154">
          <w:rPr>
            <w:rStyle w:val="Vnculodendice"/>
            <w:lang w:val="pt-BR"/>
          </w:rPr>
          <w:t>2.3 Regras de Negócio</w:t>
        </w:r>
        <w:r w:rsidR="00611E2C" w:rsidRPr="00D52154">
          <w:rPr>
            <w:rStyle w:val="Vnculodendice"/>
            <w:lang w:val="pt-BR"/>
          </w:rPr>
          <w:tab/>
        </w:r>
      </w:hyperlink>
      <w:r w:rsidR="00611E2C" w:rsidRPr="00D52154">
        <w:rPr>
          <w:lang w:val="pt-BR"/>
        </w:rPr>
        <w:fldChar w:fldCharType="end"/>
      </w:r>
      <w:r w:rsidR="000722C3">
        <w:rPr>
          <w:lang w:val="pt-BR"/>
        </w:rPr>
        <w:t>10</w:t>
      </w:r>
    </w:p>
    <w:p w:rsidR="00611E2C" w:rsidRPr="00D52154" w:rsidRDefault="00611E2C">
      <w:pPr>
        <w:pStyle w:val="Ttulo30"/>
        <w:pageBreakBefore/>
        <w:tabs>
          <w:tab w:val="left" w:pos="432"/>
          <w:tab w:val="right" w:pos="9360"/>
        </w:tabs>
        <w:rPr>
          <w:sz w:val="24"/>
          <w:szCs w:val="24"/>
          <w:lang w:val="pt-BR"/>
        </w:rPr>
      </w:pPr>
      <w:r w:rsidRPr="00D52154">
        <w:rPr>
          <w:rFonts w:eastAsia="Arial"/>
          <w:lang w:val="pt-BR"/>
        </w:rPr>
        <w:lastRenderedPageBreak/>
        <w:t>Documento de Requisitos de Software</w:t>
      </w:r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0" w:name="__RefHeading__13_25299878"/>
      <w:bookmarkStart w:id="1" w:name="__RefHeading__1_1826349166"/>
      <w:bookmarkEnd w:id="0"/>
      <w:bookmarkEnd w:id="1"/>
      <w:r w:rsidRPr="00D52154">
        <w:rPr>
          <w:sz w:val="24"/>
          <w:szCs w:val="24"/>
          <w:lang w:val="pt-BR"/>
        </w:rPr>
        <w:t>Introdução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lang w:val="pt-BR"/>
        </w:rPr>
      </w:pPr>
      <w:bookmarkStart w:id="2" w:name="__RefHeading__15_25299878"/>
      <w:bookmarkStart w:id="3" w:name="__RefHeading__347_1826349166"/>
      <w:bookmarkEnd w:id="2"/>
      <w:bookmarkEnd w:id="3"/>
      <w:r w:rsidRPr="00D52154">
        <w:rPr>
          <w:lang w:val="pt-BR"/>
        </w:rPr>
        <w:t xml:space="preserve">Escopo do </w:t>
      </w:r>
      <w:r w:rsidRPr="00690639">
        <w:rPr>
          <w:lang w:val="pt-BR"/>
        </w:rPr>
        <w:t>Documento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propósito deste documento é coletar, analisar e definir as necessidades de alto-nível e características do sistema, focando nas potencialidades requeridas pelos afetados e usuários-alvo, e como estes requisitos foram abordados no sistema.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 xml:space="preserve">A visão do sistema documenta o ambiente geral de processos desenvolvidos para o sistema, fornecendo a todos os envolvidos uma descrição compreensível deste e suas </w:t>
      </w:r>
      <w:r w:rsidR="00DA3936" w:rsidRPr="00D52154">
        <w:rPr>
          <w:rFonts w:ascii="Times New Roman" w:hAnsi="Times New Roman" w:cs="Times New Roman"/>
          <w:lang w:val="pt-BR"/>
        </w:rPr>
        <w:t>macro funcionalidades</w:t>
      </w:r>
      <w:r w:rsidRPr="00D52154">
        <w:rPr>
          <w:rFonts w:ascii="Times New Roman" w:hAnsi="Times New Roman" w:cs="Times New Roman"/>
          <w:lang w:val="pt-BR"/>
        </w:rPr>
        <w:t>.</w:t>
      </w:r>
    </w:p>
    <w:p w:rsidR="00611E2C" w:rsidRPr="00D52154" w:rsidRDefault="00611E2C" w:rsidP="00DA3936">
      <w:pPr>
        <w:pStyle w:val="PSDS-CorpodeTexto"/>
        <w:spacing w:before="60"/>
        <w:ind w:left="709" w:firstLine="567"/>
        <w:rPr>
          <w:rFonts w:ascii="Times New Roman" w:hAnsi="Times New Roman" w:cs="Times New Roman"/>
          <w:lang w:val="pt-BR"/>
        </w:rPr>
      </w:pPr>
      <w:r w:rsidRPr="00D52154">
        <w:rPr>
          <w:rFonts w:ascii="Times New Roman" w:hAnsi="Times New Roman" w:cs="Times New Roman"/>
          <w:lang w:val="pt-BR"/>
        </w:rPr>
        <w:t>O Documento de Requisitos de Software documenta em alto nível os requisitos funcionais, requisitos não funcionais e regras de negócio.</w:t>
      </w:r>
    </w:p>
    <w:p w:rsidR="00611E2C" w:rsidRPr="00D52154" w:rsidRDefault="00611E2C">
      <w:pPr>
        <w:pStyle w:val="PSDS-CorpodeTexto"/>
        <w:spacing w:before="60"/>
        <w:ind w:firstLine="567"/>
        <w:rPr>
          <w:rFonts w:ascii="Times New Roman" w:hAnsi="Times New Roman" w:cs="Times New Roman"/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4" w:name="__RefHeading__17_25299878"/>
      <w:bookmarkStart w:id="5" w:name="__RefHeading__3_1826349166"/>
      <w:bookmarkEnd w:id="4"/>
      <w:bookmarkEnd w:id="5"/>
      <w:r w:rsidRPr="00D52154">
        <w:rPr>
          <w:lang w:val="pt-BR"/>
        </w:rPr>
        <w:t>Descrição de Propósito do Software</w:t>
      </w:r>
    </w:p>
    <w:p w:rsidR="00946B04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 w:rsidRPr="00946B04">
        <w:rPr>
          <w:i w:val="0"/>
          <w:color w:val="auto"/>
          <w:lang w:val="pt-BR"/>
        </w:rPr>
        <w:t>A contratação de uma equipe de software irá integrar todos os setores da empresa no mesmo software, usando o mesmo banco de dados de clientes, facilitando a concentração dos dados da empresa e a futura consulta de detalhes dos dados gravados no banco para estatísticas futuras.</w:t>
      </w:r>
    </w:p>
    <w:p w:rsidR="00F13F7F" w:rsidRDefault="00710EE6" w:rsidP="00710EE6">
      <w:pPr>
        <w:pStyle w:val="InfoBlue"/>
        <w:ind w:left="709"/>
        <w:jc w:val="both"/>
        <w:rPr>
          <w:i w:val="0"/>
          <w:color w:val="auto"/>
          <w:lang w:val="pt-BR"/>
        </w:rPr>
      </w:pPr>
      <w:r>
        <w:rPr>
          <w:i w:val="0"/>
          <w:color w:val="auto"/>
          <w:lang w:val="pt-BR"/>
        </w:rPr>
        <w:tab/>
      </w:r>
      <w:r w:rsidR="00946B04">
        <w:rPr>
          <w:i w:val="0"/>
          <w:color w:val="auto"/>
          <w:lang w:val="pt-BR"/>
        </w:rPr>
        <w:t>Esse</w:t>
      </w:r>
      <w:r w:rsidR="00F13F7F" w:rsidRPr="00D52154">
        <w:rPr>
          <w:i w:val="0"/>
          <w:color w:val="auto"/>
          <w:lang w:val="pt-BR"/>
        </w:rPr>
        <w:t xml:space="preserve"> software </w:t>
      </w:r>
      <w:r w:rsidR="00946B04">
        <w:rPr>
          <w:i w:val="0"/>
          <w:color w:val="auto"/>
          <w:lang w:val="pt-BR"/>
        </w:rPr>
        <w:t>terá como principal propósito guardar</w:t>
      </w:r>
      <w:r w:rsidR="00F13F7F" w:rsidRPr="00D52154">
        <w:rPr>
          <w:i w:val="0"/>
          <w:color w:val="auto"/>
          <w:lang w:val="pt-BR"/>
        </w:rPr>
        <w:t xml:space="preserve"> as informações</w:t>
      </w:r>
      <w:r w:rsidR="00946B04">
        <w:rPr>
          <w:i w:val="0"/>
          <w:color w:val="auto"/>
          <w:lang w:val="pt-BR"/>
        </w:rPr>
        <w:t xml:space="preserve"> citadas abaixo neste capítulo</w:t>
      </w:r>
      <w:r w:rsidR="00F13F7F" w:rsidRPr="00D52154">
        <w:rPr>
          <w:i w:val="0"/>
          <w:color w:val="auto"/>
          <w:lang w:val="pt-BR"/>
        </w:rPr>
        <w:t xml:space="preserve"> da empresa Difoccus Produções em um único sistema, tendo em vista que atualmente as informações criadas por cada setor são armazenadas em um “sistema” único</w:t>
      </w:r>
      <w:r w:rsidR="00946B04">
        <w:rPr>
          <w:i w:val="0"/>
          <w:color w:val="auto"/>
          <w:lang w:val="pt-BR"/>
        </w:rPr>
        <w:t xml:space="preserve"> (arquivos em extensão </w:t>
      </w:r>
      <w:proofErr w:type="spellStart"/>
      <w:r w:rsidR="00946B04">
        <w:rPr>
          <w:i w:val="0"/>
          <w:color w:val="auto"/>
          <w:lang w:val="pt-BR"/>
        </w:rPr>
        <w:t>xls</w:t>
      </w:r>
      <w:proofErr w:type="spellEnd"/>
      <w:r w:rsidR="00946B04">
        <w:rPr>
          <w:i w:val="0"/>
          <w:color w:val="auto"/>
          <w:lang w:val="pt-BR"/>
        </w:rPr>
        <w:t>)</w:t>
      </w:r>
      <w:r w:rsidR="00F13F7F" w:rsidRPr="00D52154">
        <w:rPr>
          <w:i w:val="0"/>
          <w:color w:val="auto"/>
          <w:lang w:val="pt-BR"/>
        </w:rPr>
        <w:t>, dificultando o compartilhamento de informação com os demais setores da empresa. Além desse propósito, também tem o objetivo de facilitar a consulta e administração dos clientes pagantes, para melhoria do setor financeiro da empresa.</w:t>
      </w:r>
    </w:p>
    <w:p w:rsidR="00710EE6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F0547F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O sistema terá 3 tabelas onde serão armazenadas as informações, que são: funcionários, contratos e formandos.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Para efeitos administrativos, primeiramente o sistema terá um banco de dados com cadastro de funcionários da empresa, para que possa ser implementado a funcionalidade de login. Esse cadastro contará com 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as seguintes informações: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nome, 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setor, cargo,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RG</w:t>
      </w:r>
      <w:r w:rsidR="00106CD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</w:t>
      </w:r>
      <w:r w:rsidR="00946B0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</w:t>
      </w:r>
      <w:r w:rsidR="0041199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CPF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, data de nascimento, banco, a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gência bancária, tipo de conta, número da conta,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telefone,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</w:t>
      </w:r>
      <w:r w:rsidR="00DA393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e-mail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, </w:t>
      </w:r>
      <w:r w:rsidR="00946B04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senha de acesso</w:t>
      </w:r>
      <w:r w:rsidR="00DF5CB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ao sistema, endereço, cidade e estado.</w:t>
      </w:r>
    </w:p>
    <w:p w:rsidR="00605127" w:rsidRPr="00146993" w:rsidRDefault="00710EE6" w:rsidP="00710EE6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D542FE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Ou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tra tabela que teremos é a denominada contratos, onde serão armazenados todos os contratos que a empresa possui, tanto os em aberto como fechados. Os contratos terão as seguintes informações: status, curso, universidade, semestre, data, horário, senha de acesso à loja virtual, quantidade de cobertura de festas, quantidade de fotos em contrato,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prova de toga, teaser, 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crédito fotográfico, m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ídia de vídeo, fotos liberadas, valor total, valor à vista, </w:t>
      </w:r>
      <w:r w:rsidR="00605127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valor por formando e observações.</w:t>
      </w:r>
    </w:p>
    <w:p w:rsidR="00D542FE" w:rsidRDefault="00605127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A última tabela em nosso sistema será denominada formandos, onde serão armazenados todos os formandos que contratarem os serviços da empresa.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Nesse cadastro, terão as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seguintes i</w:t>
      </w:r>
      <w:r w:rsidR="001857D5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nformações: nome, estado civil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, CPF, telefone, e-mail,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endereço, bairro, cidade,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contrato, </w:t>
      </w:r>
      <w:r w:rsidR="00146993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comissão, </w:t>
      </w:r>
      <w:r w:rsidR="00A64A29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valor a pagar, valor pago, valor em aberto e retirada da mídia de vídeo.</w:t>
      </w: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 xml:space="preserve">Os funcionários terão os acessos ao sistema diferenciados por setores, para que somente cada setor tenha acesso a informação que diz respeito. </w:t>
      </w:r>
      <w:r w:rsidR="009F1E16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Na próxima página 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segue uma tabela com os setores e a atribuição de cada setor:</w:t>
      </w: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4B0FB0" w:rsidRDefault="004B0FB0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8"/>
        <w:gridCol w:w="7254"/>
      </w:tblGrid>
      <w:tr w:rsidR="00EE6290" w:rsidRPr="00313448" w:rsidTr="00313448">
        <w:trPr>
          <w:trHeight w:val="20"/>
          <w:jc w:val="center"/>
        </w:trPr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lastRenderedPageBreak/>
              <w:t>Setor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EE6290" w:rsidRPr="00313448" w:rsidRDefault="00EE6290" w:rsidP="00313448">
            <w:pPr>
              <w:pStyle w:val="Ttulo2LTGliederung3"/>
              <w:jc w:val="center"/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b/>
                <w:iCs/>
                <w:sz w:val="22"/>
                <w:szCs w:val="20"/>
                <w:lang w:val="pt-BR" w:bidi="ar-SA"/>
              </w:rPr>
              <w:t>Tabelas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Diretoria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AD0853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Funcionários, contratos e formandos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4F13D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Recepção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Vídeo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Produção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="00F5411E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cadastrar, 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, 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excluir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Vendas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F5411E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editar)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Fotografia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</w:t>
            </w:r>
            <w:r w:rsidR="00F5411E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</w:t>
            </w:r>
          </w:p>
        </w:tc>
      </w:tr>
      <w:tr w:rsidR="00EE6290" w:rsidRPr="00313448" w:rsidTr="00313448">
        <w:trPr>
          <w:jc w:val="center"/>
        </w:trPr>
        <w:tc>
          <w:tcPr>
            <w:tcW w:w="0" w:type="auto"/>
            <w:shd w:val="clear" w:color="auto" w:fill="auto"/>
          </w:tcPr>
          <w:p w:rsidR="00EE6290" w:rsidRPr="00313448" w:rsidRDefault="00EE6290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Cobrança</w:t>
            </w:r>
          </w:p>
        </w:tc>
        <w:tc>
          <w:tcPr>
            <w:tcW w:w="0" w:type="auto"/>
            <w:shd w:val="clear" w:color="auto" w:fill="auto"/>
          </w:tcPr>
          <w:p w:rsidR="00EE6290" w:rsidRPr="00313448" w:rsidRDefault="00F5411E" w:rsidP="00313448">
            <w:pPr>
              <w:pStyle w:val="Ttulo2LTGliederung3"/>
              <w:jc w:val="both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Contratos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) e formandos (</w:t>
            </w:r>
            <w:r w:rsidR="008A6C60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visualizar</w:t>
            </w:r>
            <w:r w:rsidR="008743B5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 xml:space="preserve"> e </w:t>
            </w:r>
            <w:r w:rsidR="00EE6290" w:rsidRPr="00313448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pt-BR" w:bidi="ar-SA"/>
              </w:rPr>
              <w:t>editar)</w:t>
            </w:r>
          </w:p>
        </w:tc>
      </w:tr>
    </w:tbl>
    <w:p w:rsidR="00D542FE" w:rsidRDefault="00D542FE" w:rsidP="00D542FE">
      <w:pPr>
        <w:pStyle w:val="Ttulo2LTGliederung3"/>
        <w:ind w:left="709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  <w:t>O sistema contará com as seguintes funcionalidades</w:t>
      </w:r>
      <w:r w:rsidR="0067212D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nas 3 tabelas</w:t>
      </w: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: filtragem nas informações, geração de </w:t>
      </w:r>
      <w:proofErr w:type="spellStart"/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pdf</w:t>
      </w:r>
      <w:proofErr w:type="spellEnd"/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 xml:space="preserve"> e/ou impressão das informações solicitadas.</w:t>
      </w:r>
    </w:p>
    <w:p w:rsidR="005D409F" w:rsidRPr="00605127" w:rsidRDefault="005D409F" w:rsidP="00605127">
      <w:pPr>
        <w:pStyle w:val="Ttulo2LTGliederung3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</w:p>
    <w:p w:rsidR="00611E2C" w:rsidRPr="00D52154" w:rsidRDefault="00611E2C">
      <w:pPr>
        <w:pStyle w:val="Ttulo2"/>
        <w:rPr>
          <w:rFonts w:ascii="Times New Roman" w:hAnsi="Times New Roman" w:cs="Times New Roman"/>
          <w:i/>
          <w:iCs/>
          <w:color w:val="0000FF"/>
          <w:lang w:val="pt-BR"/>
        </w:rPr>
      </w:pPr>
      <w:bookmarkStart w:id="6" w:name="__RefHeading__19_25299878"/>
      <w:bookmarkStart w:id="7" w:name="__RefHeading__349_1826349166"/>
      <w:bookmarkEnd w:id="6"/>
      <w:bookmarkEnd w:id="7"/>
      <w:r w:rsidRPr="00D52154">
        <w:rPr>
          <w:lang w:val="pt-BR"/>
        </w:rPr>
        <w:t>Descrição do Minimundo</w:t>
      </w:r>
    </w:p>
    <w:p w:rsidR="009D261F" w:rsidRPr="00D52154" w:rsidRDefault="00710EE6" w:rsidP="00946B04">
      <w:pPr>
        <w:pStyle w:val="Ttulo2LTGliederung3"/>
        <w:ind w:left="800"/>
        <w:jc w:val="both"/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</w:pPr>
      <w:r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  <w:r w:rsidR="00EC0E48" w:rsidRPr="00D52154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>Atualmente cada setor da empresa Difoccus Produções conta com informações armazenadas em documentos criados no software Microsoft Excel, e o setor financeiro devido à falta de conhecimento do gerente todas as informações são armazenadas somente em papel, não tendo a facilidade da automatização das informações disponíveis.</w:t>
      </w:r>
      <w:r w:rsidR="004D1F18">
        <w:rPr>
          <w:rFonts w:ascii="Times New Roman" w:eastAsia="Times New Roman" w:hAnsi="Times New Roman" w:cs="Times New Roman"/>
          <w:iCs/>
          <w:sz w:val="20"/>
          <w:szCs w:val="20"/>
          <w:lang w:val="pt-BR" w:bidi="ar-SA"/>
        </w:rPr>
        <w:tab/>
      </w:r>
    </w:p>
    <w:p w:rsidR="00611E2C" w:rsidRPr="00D52154" w:rsidRDefault="00611E2C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8" w:name="__RefHeading__21_25299878"/>
      <w:bookmarkStart w:id="9" w:name="__RefHeading__5_1826349166"/>
      <w:bookmarkEnd w:id="8"/>
      <w:bookmarkEnd w:id="9"/>
      <w:r w:rsidRPr="00D52154">
        <w:rPr>
          <w:lang w:val="pt-BR"/>
        </w:rPr>
        <w:t>Definiç</w:t>
      </w:r>
      <w:r w:rsidR="009D261F">
        <w:rPr>
          <w:lang w:val="pt-BR"/>
        </w:rPr>
        <w:t>ões, Acrônimos e Abreviações</w:t>
      </w:r>
    </w:p>
    <w:p w:rsidR="008051DA" w:rsidRDefault="009D261F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rFonts w:ascii="Times New Roman" w:hAnsi="Times New Roman" w:cs="Times New Roman"/>
          <w:b w:val="0"/>
          <w:bCs w:val="0"/>
          <w:iCs/>
          <w:kern w:val="1"/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formando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“formandos”,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cliente</w:t>
      </w:r>
      <w:r w:rsidR="00F0547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ou clientes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da empresa;</w:t>
      </w:r>
    </w:p>
    <w:p w:rsidR="00A95958" w:rsidRDefault="00EA05BC" w:rsidP="008051DA">
      <w:pPr>
        <w:pStyle w:val="Ttulo2"/>
        <w:numPr>
          <w:ilvl w:val="0"/>
          <w:numId w:val="0"/>
        </w:numPr>
        <w:spacing w:before="0" w:line="276" w:lineRule="auto"/>
        <w:ind w:left="720"/>
        <w:rPr>
          <w:lang w:val="pt-BR"/>
        </w:rPr>
      </w:pP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Ao s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er lido a palavra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“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funcionário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”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, ou “funcionários”, c</w:t>
      </w:r>
      <w:r w:rsidRPr="009D261F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onsidere-se o</w:t>
      </w:r>
      <w:r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 xml:space="preserve"> usuário ou usuários do sistema</w:t>
      </w:r>
      <w:r w:rsidR="008051DA">
        <w:rPr>
          <w:rFonts w:ascii="Times New Roman" w:hAnsi="Times New Roman" w:cs="Times New Roman"/>
          <w:b w:val="0"/>
          <w:bCs w:val="0"/>
          <w:iCs/>
          <w:kern w:val="1"/>
          <w:lang w:val="pt-BR"/>
        </w:rPr>
        <w:t>;</w:t>
      </w:r>
      <w:r w:rsidR="00A95958">
        <w:rPr>
          <w:lang w:val="pt-BR"/>
        </w:rPr>
        <w:tab/>
      </w:r>
    </w:p>
    <w:p w:rsidR="00A95958" w:rsidRPr="00A95958" w:rsidRDefault="00A95958" w:rsidP="008051DA">
      <w:pPr>
        <w:spacing w:line="276" w:lineRule="auto"/>
        <w:rPr>
          <w:lang w:val="pt-BR"/>
        </w:rPr>
      </w:pPr>
      <w:r>
        <w:rPr>
          <w:lang w:val="pt-BR"/>
        </w:rPr>
        <w:tab/>
        <w:t>Ao ser lido a palavra “alterar” ou “editar”</w:t>
      </w:r>
      <w:r w:rsidR="00E807AB">
        <w:rPr>
          <w:lang w:val="pt-BR"/>
        </w:rPr>
        <w:t>, entende-se</w:t>
      </w:r>
      <w:r>
        <w:rPr>
          <w:lang w:val="pt-BR"/>
        </w:rPr>
        <w:t xml:space="preserve"> modificar o atributo indicado</w:t>
      </w:r>
      <w:r w:rsidR="00E807AB">
        <w:rPr>
          <w:lang w:val="pt-BR"/>
        </w:rPr>
        <w:t xml:space="preserve"> na ação.</w:t>
      </w:r>
    </w:p>
    <w:p w:rsidR="009D261F" w:rsidRPr="009D261F" w:rsidRDefault="009D261F" w:rsidP="009D261F">
      <w:pPr>
        <w:rPr>
          <w:lang w:val="pt-BR"/>
        </w:rPr>
      </w:pPr>
    </w:p>
    <w:p w:rsidR="00611E2C" w:rsidRPr="00D52154" w:rsidRDefault="00611E2C">
      <w:pPr>
        <w:pStyle w:val="Ttulo1"/>
        <w:ind w:left="360" w:hanging="360"/>
        <w:rPr>
          <w:lang w:val="pt-BR"/>
        </w:rPr>
      </w:pPr>
      <w:bookmarkStart w:id="10" w:name="__RefHeading__23_25299878"/>
      <w:bookmarkStart w:id="11" w:name="__RefHeading__7_1826349166"/>
      <w:bookmarkEnd w:id="10"/>
      <w:bookmarkEnd w:id="11"/>
      <w:r w:rsidRPr="00D52154">
        <w:rPr>
          <w:sz w:val="24"/>
          <w:szCs w:val="24"/>
          <w:lang w:val="pt-BR"/>
        </w:rPr>
        <w:t xml:space="preserve">Requisitos Específicos </w:t>
      </w:r>
    </w:p>
    <w:p w:rsidR="00611E2C" w:rsidRPr="00D52154" w:rsidRDefault="00611E2C">
      <w:pPr>
        <w:pStyle w:val="Ttulo2"/>
        <w:numPr>
          <w:ilvl w:val="0"/>
          <w:numId w:val="0"/>
        </w:numPr>
        <w:ind w:left="720"/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2" w:name="__RefHeading__25_25299878"/>
      <w:bookmarkStart w:id="13" w:name="__RefHeading__9_1826349166"/>
      <w:bookmarkEnd w:id="12"/>
      <w:bookmarkEnd w:id="13"/>
      <w:r w:rsidRPr="00D52154">
        <w:rPr>
          <w:lang w:val="pt-BR"/>
        </w:rPr>
        <w:t>Requisitos Funcionais</w:t>
      </w:r>
      <w:r w:rsidR="009D261F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p w:rsidR="00177E24" w:rsidRPr="00D52154" w:rsidRDefault="00177E24">
      <w:pPr>
        <w:rPr>
          <w:lang w:val="pt-BR"/>
        </w:rPr>
      </w:pPr>
    </w:p>
    <w:tbl>
      <w:tblPr>
        <w:tblW w:w="1002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55"/>
        <w:gridCol w:w="2308"/>
        <w:gridCol w:w="2308"/>
        <w:gridCol w:w="866"/>
        <w:gridCol w:w="1133"/>
        <w:gridCol w:w="1268"/>
        <w:gridCol w:w="1388"/>
      </w:tblGrid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2308" w:type="dxa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lang w:val="pt-BR"/>
              </w:rPr>
            </w:pPr>
            <w:r w:rsidRPr="00D52154">
              <w:rPr>
                <w:iCs/>
                <w:lang w:val="pt-BR"/>
              </w:rPr>
              <w:t>RF001</w:t>
            </w:r>
          </w:p>
        </w:tc>
        <w:tc>
          <w:tcPr>
            <w:tcW w:w="2308" w:type="dxa"/>
          </w:tcPr>
          <w:p w:rsidR="0091216E" w:rsidRPr="00D52154" w:rsidRDefault="00616DC0" w:rsidP="00D5215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login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011E15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 xml:space="preserve">Permite que </w:t>
            </w:r>
            <w:r w:rsidR="005D409F">
              <w:rPr>
                <w:lang w:val="pt-BR"/>
              </w:rPr>
              <w:t>os funcionários</w:t>
            </w:r>
            <w:r>
              <w:rPr>
                <w:lang w:val="pt-BR"/>
              </w:rPr>
              <w:t xml:space="preserve"> tenha</w:t>
            </w:r>
            <w:r w:rsidR="005D409F">
              <w:rPr>
                <w:lang w:val="pt-BR"/>
              </w:rPr>
              <w:t>m</w:t>
            </w:r>
            <w:r w:rsidR="00CB7E11">
              <w:rPr>
                <w:lang w:val="pt-BR"/>
              </w:rPr>
              <w:t xml:space="preserve"> acesso a</w:t>
            </w:r>
            <w:r>
              <w:rPr>
                <w:lang w:val="pt-BR"/>
              </w:rPr>
              <w:t xml:space="preserve">s informações e </w:t>
            </w:r>
            <w:r w:rsidR="00011E15">
              <w:rPr>
                <w:lang w:val="pt-BR"/>
              </w:rPr>
              <w:t>funcionalidades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591D5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funcionário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RF002</w:t>
            </w:r>
          </w:p>
        </w:tc>
        <w:tc>
          <w:tcPr>
            <w:tcW w:w="2308" w:type="dxa"/>
          </w:tcPr>
          <w:p w:rsidR="0091216E" w:rsidRPr="00D52154" w:rsidRDefault="00616DC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Efetuar</w:t>
            </w:r>
            <w:r w:rsidR="0091216E" w:rsidRPr="0091216E">
              <w:rPr>
                <w:lang w:val="pt-BR"/>
              </w:rPr>
              <w:t xml:space="preserve"> logoff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1216E" w:rsidP="005D409F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Permite que o</w:t>
            </w:r>
            <w:r w:rsidR="00B45510">
              <w:rPr>
                <w:lang w:val="pt-BR"/>
              </w:rPr>
              <w:t>s</w:t>
            </w:r>
            <w:r w:rsidRPr="0091216E">
              <w:rPr>
                <w:lang w:val="pt-BR"/>
              </w:rPr>
              <w:t xml:space="preserve"> </w:t>
            </w:r>
            <w:r w:rsidR="005D409F">
              <w:rPr>
                <w:lang w:val="pt-BR"/>
              </w:rPr>
              <w:t>funcionário</w:t>
            </w:r>
            <w:r w:rsidR="00B45510">
              <w:rPr>
                <w:lang w:val="pt-BR"/>
              </w:rPr>
              <w:t>s</w:t>
            </w:r>
            <w:r w:rsidR="005D409F">
              <w:rPr>
                <w:lang w:val="pt-BR"/>
              </w:rPr>
              <w:t xml:space="preserve"> </w:t>
            </w:r>
            <w:r w:rsidRPr="0091216E">
              <w:rPr>
                <w:lang w:val="pt-BR"/>
              </w:rPr>
              <w:t>saia</w:t>
            </w:r>
            <w:r w:rsidR="00B45510">
              <w:rPr>
                <w:lang w:val="pt-BR"/>
              </w:rPr>
              <w:t>m</w:t>
            </w:r>
            <w:r w:rsidRPr="0091216E">
              <w:rPr>
                <w:lang w:val="pt-BR"/>
              </w:rPr>
              <w:t xml:space="preserve"> do sistema.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>RF001</w:t>
            </w:r>
            <w:r w:rsidR="00B66F9B">
              <w:rPr>
                <w:lang w:val="pt-BR"/>
              </w:rPr>
              <w:t xml:space="preserve"> Efetuar</w:t>
            </w:r>
            <w:r w:rsidR="00B66F9B" w:rsidRPr="0091216E">
              <w:rPr>
                <w:lang w:val="pt-BR"/>
              </w:rPr>
              <w:t xml:space="preserve"> login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RF003</w:t>
            </w:r>
          </w:p>
        </w:tc>
        <w:tc>
          <w:tcPr>
            <w:tcW w:w="2308" w:type="dxa"/>
          </w:tcPr>
          <w:p w:rsidR="0091216E" w:rsidRPr="0091216E" w:rsidRDefault="005D409F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Esqueci minha senha</w:t>
            </w:r>
          </w:p>
        </w:tc>
        <w:tc>
          <w:tcPr>
            <w:tcW w:w="2308" w:type="dxa"/>
            <w:shd w:val="clear" w:color="auto" w:fill="auto"/>
          </w:tcPr>
          <w:p w:rsidR="0091216E" w:rsidRPr="0091216E" w:rsidRDefault="005D409F" w:rsidP="00DC2211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que o</w:t>
            </w:r>
            <w:r w:rsidR="00DC2211">
              <w:rPr>
                <w:lang w:val="pt-BR"/>
              </w:rPr>
              <w:t>s</w:t>
            </w:r>
            <w:r>
              <w:rPr>
                <w:lang w:val="pt-BR"/>
              </w:rPr>
              <w:t xml:space="preserve"> funcionári</w:t>
            </w:r>
            <w:r w:rsidR="00DC2211">
              <w:rPr>
                <w:lang w:val="pt-BR"/>
              </w:rPr>
              <w:t>os</w:t>
            </w:r>
            <w:r>
              <w:rPr>
                <w:lang w:val="pt-BR"/>
              </w:rPr>
              <w:t xml:space="preserve"> possa</w:t>
            </w:r>
            <w:r w:rsidR="00DC2211">
              <w:rPr>
                <w:lang w:val="pt-BR"/>
              </w:rPr>
              <w:t>m</w:t>
            </w:r>
            <w:r>
              <w:rPr>
                <w:lang w:val="pt-BR"/>
              </w:rPr>
              <w:t xml:space="preserve"> recuperar sua senha do sistema, caso tenha esquecido a mesma.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8E2131" w:rsidP="0091216E">
            <w:pPr>
              <w:pStyle w:val="Contedodatabela"/>
              <w:jc w:val="center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131509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  <w:r w:rsidR="00B66F9B">
              <w:rPr>
                <w:lang w:val="pt-BR"/>
              </w:rPr>
              <w:t xml:space="preserve"> Efetuar</w:t>
            </w:r>
            <w:r w:rsidR="00B66F9B" w:rsidRPr="0091216E">
              <w:rPr>
                <w:lang w:val="pt-BR"/>
              </w:rPr>
              <w:t xml:space="preserve"> login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RF004</w:t>
            </w:r>
          </w:p>
        </w:tc>
        <w:tc>
          <w:tcPr>
            <w:tcW w:w="2308" w:type="dxa"/>
          </w:tcPr>
          <w:p w:rsidR="0091216E" w:rsidRPr="00D52154" w:rsidRDefault="00EF2F7A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="0091216E" w:rsidRPr="0091216E">
              <w:rPr>
                <w:lang w:val="pt-BR"/>
              </w:rPr>
              <w:t xml:space="preserve"> funcionários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 xml:space="preserve"> </w:t>
            </w:r>
            <w:r w:rsidR="00EF2F7A">
              <w:rPr>
                <w:lang w:val="pt-BR"/>
              </w:rPr>
              <w:t xml:space="preserve">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funcionário </w:t>
            </w:r>
            <w:r w:rsidR="00BC0C48">
              <w:rPr>
                <w:lang w:val="pt-BR"/>
              </w:rPr>
              <w:t xml:space="preserve">específico </w:t>
            </w:r>
            <w:r w:rsidR="00EF2F7A">
              <w:rPr>
                <w:lang w:val="pt-BR"/>
              </w:rPr>
              <w:t xml:space="preserve">para </w:t>
            </w:r>
            <w:r w:rsidRPr="009E3BA9">
              <w:rPr>
                <w:lang w:val="pt-BR"/>
              </w:rPr>
              <w:t>alteração de informações ou</w:t>
            </w:r>
            <w:r w:rsidR="00EF2F7A"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funcionários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AA7B60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funcionário</w:t>
            </w:r>
          </w:p>
        </w:tc>
      </w:tr>
      <w:tr w:rsidR="0091216E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91216E" w:rsidRPr="0091216E" w:rsidRDefault="0091216E" w:rsidP="0091216E">
            <w:pPr>
              <w:pStyle w:val="Contedodatabela"/>
              <w:rPr>
                <w:iCs/>
                <w:lang w:val="pt-BR"/>
              </w:rPr>
            </w:pPr>
            <w:r w:rsidRPr="0091216E">
              <w:rPr>
                <w:iCs/>
                <w:lang w:val="pt-BR"/>
              </w:rPr>
              <w:t>RF005</w:t>
            </w:r>
          </w:p>
        </w:tc>
        <w:tc>
          <w:tcPr>
            <w:tcW w:w="2308" w:type="dxa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funcionário</w:t>
            </w:r>
          </w:p>
        </w:tc>
        <w:tc>
          <w:tcPr>
            <w:tcW w:w="2308" w:type="dxa"/>
            <w:shd w:val="clear" w:color="auto" w:fill="auto"/>
          </w:tcPr>
          <w:p w:rsidR="0091216E" w:rsidRPr="00D52154" w:rsidRDefault="009E3BA9" w:rsidP="009E3BA9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>funcionário</w:t>
            </w:r>
            <w:r w:rsidR="00EF2F7A">
              <w:rPr>
                <w:lang w:val="pt-BR"/>
              </w:rPr>
              <w:t xml:space="preserve"> no </w:t>
            </w:r>
            <w:r w:rsidRPr="009E3BA9">
              <w:rPr>
                <w:lang w:val="pt-BR"/>
              </w:rPr>
              <w:t>banco de dado</w:t>
            </w:r>
            <w:r w:rsidR="00EF2F7A"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91216E" w:rsidRPr="00D52154" w:rsidRDefault="0091216E" w:rsidP="0091216E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91216E" w:rsidRPr="00D52154" w:rsidRDefault="00774FC5" w:rsidP="0091216E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1216E" w:rsidRPr="00D52154" w:rsidRDefault="00B66F9B" w:rsidP="0091216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RF006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funcionário.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RF007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funcionário específico pelo </w:t>
            </w:r>
            <w:r w:rsidRPr="009E3BA9">
              <w:rPr>
                <w:lang w:val="pt-BR"/>
              </w:rPr>
              <w:t>fornecimento de suas info</w:t>
            </w:r>
            <w:r>
              <w:rPr>
                <w:lang w:val="pt-BR"/>
              </w:rPr>
              <w:t xml:space="preserve">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RF008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>
              <w:rPr>
                <w:lang w:val="pt-BR"/>
              </w:rPr>
              <w:t xml:space="preserve"> uma ou mais informações de um funcionário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RF009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funcionário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bookmarkStart w:id="14" w:name="_GoBack"/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funcionário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exclusão.</w:t>
            </w:r>
            <w:bookmarkEnd w:id="14"/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RF005 </w:t>
            </w:r>
            <w:r w:rsidRPr="0091216E">
              <w:rPr>
                <w:lang w:val="pt-BR"/>
              </w:rPr>
              <w:t>Cadastrar funcionário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RF010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Listar</w:t>
            </w:r>
            <w:r w:rsidRPr="0091216E">
              <w:rPr>
                <w:lang w:val="pt-BR"/>
              </w:rPr>
              <w:t xml:space="preserve"> contratos</w:t>
            </w:r>
          </w:p>
        </w:tc>
        <w:tc>
          <w:tcPr>
            <w:tcW w:w="2308" w:type="dxa"/>
            <w:shd w:val="clear" w:color="auto" w:fill="auto"/>
          </w:tcPr>
          <w:p w:rsidR="00B66F9B" w:rsidRPr="00EF2F7A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 xml:space="preserve">contratos 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contrato específico para </w:t>
            </w:r>
            <w:r w:rsidRPr="009E3BA9">
              <w:rPr>
                <w:lang w:val="pt-BR"/>
              </w:rPr>
              <w:t>alteração de informações ou</w:t>
            </w:r>
            <w:r>
              <w:rPr>
                <w:lang w:val="pt-BR"/>
              </w:rPr>
              <w:t xml:space="preserve"> para exclusão de seu registro </w:t>
            </w:r>
            <w:r w:rsidRPr="009E3BA9">
              <w:rPr>
                <w:lang w:val="pt-BR"/>
              </w:rPr>
              <w:t xml:space="preserve">do </w:t>
            </w:r>
            <w:r w:rsidRPr="009E3BA9">
              <w:rPr>
                <w:lang w:val="pt-BR"/>
              </w:rPr>
              <w:lastRenderedPageBreak/>
              <w:t xml:space="preserve">cadastro de </w:t>
            </w:r>
            <w:r>
              <w:rPr>
                <w:lang w:val="pt-BR"/>
              </w:rPr>
              <w:t>contratos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RF011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 xml:space="preserve">contrato no </w:t>
            </w:r>
            <w:r w:rsidRPr="009E3BA9">
              <w:rPr>
                <w:lang w:val="pt-BR"/>
              </w:rPr>
              <w:t>banco de dados do sistema, armazenando s</w:t>
            </w:r>
            <w:r>
              <w:rPr>
                <w:lang w:val="pt-BR"/>
              </w:rPr>
              <w:t>eus detalhes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RF012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contrato.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RF013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contrato específico pelo </w:t>
            </w:r>
            <w:r w:rsidRPr="009E3BA9">
              <w:rPr>
                <w:lang w:val="pt-BR"/>
              </w:rPr>
              <w:t xml:space="preserve">fornecimento </w:t>
            </w:r>
            <w:r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RF014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>Permite a alteração de</w:t>
            </w:r>
            <w:r>
              <w:rPr>
                <w:lang w:val="pt-BR"/>
              </w:rPr>
              <w:t xml:space="preserve"> uma ou mais informações de um contrato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u w:val="single"/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RF015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contrato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contrato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contrato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RF016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Lista</w:t>
            </w:r>
            <w:r w:rsidRPr="0091216E">
              <w:rPr>
                <w:lang w:val="pt-BR"/>
              </w:rPr>
              <w:t>r formandos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Disponibiliza a listagem dos </w:t>
            </w:r>
            <w:r>
              <w:rPr>
                <w:lang w:val="pt-BR"/>
              </w:rPr>
              <w:t xml:space="preserve">formandos cadastrados, a partir </w:t>
            </w:r>
            <w:r w:rsidRPr="009E3BA9">
              <w:rPr>
                <w:lang w:val="pt-BR"/>
              </w:rPr>
              <w:t xml:space="preserve">da qual é possível escolher um </w:t>
            </w:r>
            <w:r>
              <w:rPr>
                <w:lang w:val="pt-BR"/>
              </w:rPr>
              <w:t xml:space="preserve">formando específico para </w:t>
            </w:r>
            <w:r w:rsidRPr="009E3BA9">
              <w:rPr>
                <w:lang w:val="pt-BR"/>
              </w:rPr>
              <w:t>alteração de informações ou para exc</w:t>
            </w:r>
            <w:r>
              <w:rPr>
                <w:lang w:val="pt-BR"/>
              </w:rPr>
              <w:t xml:space="preserve">lusão de seu registro </w:t>
            </w:r>
            <w:r w:rsidRPr="009E3BA9">
              <w:rPr>
                <w:lang w:val="pt-BR"/>
              </w:rPr>
              <w:t xml:space="preserve">do cadastro de </w:t>
            </w:r>
            <w:r>
              <w:rPr>
                <w:lang w:val="pt-BR"/>
              </w:rPr>
              <w:t>formandos</w:t>
            </w:r>
            <w:r w:rsidRPr="009E3BA9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  <w:r w:rsidR="00B66F9B">
              <w:rPr>
                <w:lang w:val="pt-BR"/>
              </w:rPr>
              <w:t xml:space="preserve"> </w:t>
            </w:r>
            <w:r w:rsidR="00B66F9B"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RF017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Cadastrar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Realiza a inserção de um novo registro de </w:t>
            </w:r>
            <w:r>
              <w:rPr>
                <w:lang w:val="pt-BR"/>
              </w:rPr>
              <w:t xml:space="preserve">formando no </w:t>
            </w:r>
            <w:r w:rsidRPr="009E3BA9">
              <w:rPr>
                <w:lang w:val="pt-BR"/>
              </w:rPr>
              <w:t>banco de dado</w:t>
            </w:r>
            <w:r>
              <w:rPr>
                <w:lang w:val="pt-BR"/>
              </w:rPr>
              <w:t xml:space="preserve">s do sistema, armazenando suas </w:t>
            </w:r>
            <w:r w:rsidRPr="009E3BA9">
              <w:rPr>
                <w:lang w:val="pt-BR"/>
              </w:rPr>
              <w:t>informações pessoais.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</w:t>
            </w:r>
            <w:r w:rsidRPr="0091216E">
              <w:rPr>
                <w:lang w:val="pt-BR"/>
              </w:rPr>
              <w:t xml:space="preserve"> login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RF018</w:t>
            </w:r>
          </w:p>
        </w:tc>
        <w:tc>
          <w:tcPr>
            <w:tcW w:w="2308" w:type="dxa"/>
          </w:tcPr>
          <w:p w:rsidR="00B66F9B" w:rsidRPr="0091216E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Visualizar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9E3BA9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Permite a exibição dos detalhes das informações referentes a cada formando.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RF019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Buscar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E3BA9">
              <w:rPr>
                <w:lang w:val="pt-BR"/>
              </w:rPr>
              <w:t xml:space="preserve">Permite a busca de um </w:t>
            </w:r>
            <w:r>
              <w:rPr>
                <w:lang w:val="pt-BR"/>
              </w:rPr>
              <w:t xml:space="preserve">formando específico pelo </w:t>
            </w:r>
            <w:r w:rsidRPr="009E3BA9">
              <w:rPr>
                <w:lang w:val="pt-BR"/>
              </w:rPr>
              <w:lastRenderedPageBreak/>
              <w:t xml:space="preserve">fornecimento </w:t>
            </w:r>
            <w:r>
              <w:rPr>
                <w:lang w:val="pt-BR"/>
              </w:rPr>
              <w:t xml:space="preserve">de suas informações como </w:t>
            </w:r>
            <w:r w:rsidRPr="009E3BA9">
              <w:rPr>
                <w:lang w:val="pt-BR"/>
              </w:rPr>
              <w:t>parâmetro de busca.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lastRenderedPageBreak/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</w:t>
            </w:r>
            <w:r w:rsidRPr="00D52154">
              <w:rPr>
                <w:lang w:val="pt-BR"/>
              </w:rPr>
              <w:lastRenderedPageBreak/>
              <w:t>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lastRenderedPageBreak/>
              <w:t xml:space="preserve">RF017 </w:t>
            </w:r>
            <w:r w:rsidRPr="0091216E">
              <w:rPr>
                <w:lang w:val="pt-BR"/>
              </w:rPr>
              <w:t xml:space="preserve">Cadastrar </w:t>
            </w:r>
            <w:r w:rsidRPr="0091216E">
              <w:rPr>
                <w:lang w:val="pt-BR"/>
              </w:rPr>
              <w:lastRenderedPageBreak/>
              <w:t>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lastRenderedPageBreak/>
              <w:t>RF020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Editar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393E74">
              <w:rPr>
                <w:lang w:val="pt-BR"/>
              </w:rPr>
              <w:t xml:space="preserve">Permite a alteração de uma ou mais informações de </w:t>
            </w:r>
            <w:r>
              <w:rPr>
                <w:lang w:val="pt-BR"/>
              </w:rPr>
              <w:t xml:space="preserve">um formando que já esteja </w:t>
            </w:r>
            <w:r w:rsidRPr="00393E74">
              <w:rPr>
                <w:lang w:val="pt-BR"/>
              </w:rPr>
              <w:t>cadastrado no sistema.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Importante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RF021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216E">
              <w:rPr>
                <w:lang w:val="pt-BR"/>
              </w:rPr>
              <w:t>Excluir formando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F33CAF">
              <w:rPr>
                <w:lang w:val="pt-BR"/>
              </w:rPr>
              <w:t xml:space="preserve">O registro do </w:t>
            </w:r>
            <w:r>
              <w:rPr>
                <w:lang w:val="pt-BR"/>
              </w:rPr>
              <w:t>formando</w:t>
            </w:r>
            <w:r w:rsidRPr="00F33CAF">
              <w:rPr>
                <w:lang w:val="pt-BR"/>
              </w:rPr>
              <w:t xml:space="preserve"> é alt</w:t>
            </w:r>
            <w:r>
              <w:rPr>
                <w:lang w:val="pt-BR"/>
              </w:rPr>
              <w:t xml:space="preserve">erado para excluído na base de dados do </w:t>
            </w:r>
            <w:r w:rsidRPr="00F33CAF">
              <w:rPr>
                <w:lang w:val="pt-BR"/>
              </w:rPr>
              <w:t>sistema, o qua</w:t>
            </w:r>
            <w:r>
              <w:rPr>
                <w:lang w:val="pt-BR"/>
              </w:rPr>
              <w:t>l o tratará como inexistente a partir desta exclusão</w:t>
            </w:r>
            <w:r w:rsidRPr="00F33CAF">
              <w:rPr>
                <w:lang w:val="pt-BR"/>
              </w:rPr>
              <w:t>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RF017 </w:t>
            </w:r>
            <w:r w:rsidRPr="0091216E">
              <w:rPr>
                <w:lang w:val="pt-BR"/>
              </w:rPr>
              <w:t>Cadastrar formando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RF022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funcionários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9117A5">
              <w:rPr>
                <w:lang w:val="pt-BR"/>
              </w:rPr>
              <w:t>O</w:t>
            </w:r>
            <w:r>
              <w:rPr>
                <w:lang w:val="pt-BR"/>
              </w:rPr>
              <w:t>s</w:t>
            </w:r>
            <w:r w:rsidRPr="009117A5">
              <w:rPr>
                <w:lang w:val="pt-BR"/>
              </w:rPr>
              <w:t xml:space="preserve"> </w:t>
            </w:r>
            <w:r>
              <w:rPr>
                <w:lang w:val="pt-BR"/>
              </w:rPr>
              <w:t>funcionários do setor diretoria</w:t>
            </w:r>
            <w:r w:rsidRPr="009117A5">
              <w:rPr>
                <w:lang w:val="pt-BR"/>
              </w:rPr>
              <w:t xml:space="preserve"> 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funcionários.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RF004 Listar</w:t>
            </w:r>
            <w:r w:rsidRPr="0091216E">
              <w:rPr>
                <w:lang w:val="pt-BR"/>
              </w:rPr>
              <w:t xml:space="preserve"> funcionários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RF023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contratos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contratos.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B66F9B" w:rsidP="008A6C60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</w:t>
            </w:r>
            <w:r w:rsidR="008A6C60">
              <w:rPr>
                <w:lang w:val="pt-BR"/>
              </w:rPr>
              <w:t>10</w:t>
            </w:r>
            <w:r>
              <w:rPr>
                <w:lang w:val="pt-BR"/>
              </w:rPr>
              <w:t xml:space="preserve"> Listar</w:t>
            </w:r>
            <w:r w:rsidRPr="0091216E">
              <w:rPr>
                <w:lang w:val="pt-BR"/>
              </w:rPr>
              <w:t xml:space="preserve"> </w:t>
            </w:r>
            <w:r>
              <w:rPr>
                <w:lang w:val="pt-BR"/>
              </w:rPr>
              <w:t>contratos</w:t>
            </w:r>
          </w:p>
        </w:tc>
      </w:tr>
      <w:tr w:rsidR="00B66F9B" w:rsidRPr="00D52154" w:rsidTr="00E36644">
        <w:trPr>
          <w:jc w:val="center"/>
        </w:trPr>
        <w:tc>
          <w:tcPr>
            <w:tcW w:w="755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RF024</w:t>
            </w:r>
          </w:p>
        </w:tc>
        <w:tc>
          <w:tcPr>
            <w:tcW w:w="2308" w:type="dxa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Gerar relatório de formandos</w:t>
            </w:r>
          </w:p>
        </w:tc>
        <w:tc>
          <w:tcPr>
            <w:tcW w:w="230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de todos os setores </w:t>
            </w:r>
            <w:r w:rsidRPr="009117A5">
              <w:rPr>
                <w:lang w:val="pt-BR"/>
              </w:rPr>
              <w:t>pode</w:t>
            </w:r>
            <w:r>
              <w:rPr>
                <w:lang w:val="pt-BR"/>
              </w:rPr>
              <w:t>m</w:t>
            </w:r>
            <w:r w:rsidRPr="009117A5">
              <w:rPr>
                <w:lang w:val="pt-BR"/>
              </w:rPr>
              <w:t xml:space="preserve"> sol</w:t>
            </w:r>
            <w:r>
              <w:rPr>
                <w:lang w:val="pt-BR"/>
              </w:rPr>
              <w:t xml:space="preserve">icitar a geração de relatórios </w:t>
            </w:r>
            <w:r w:rsidRPr="009117A5">
              <w:rPr>
                <w:lang w:val="pt-BR"/>
              </w:rPr>
              <w:t>fornecendo</w:t>
            </w:r>
            <w:r>
              <w:rPr>
                <w:lang w:val="pt-BR"/>
              </w:rPr>
              <w:t xml:space="preserve"> as informações que ele julgar necessárias mediante a seleção dos campos do banco de dados de formandos.</w:t>
            </w:r>
          </w:p>
        </w:tc>
        <w:tc>
          <w:tcPr>
            <w:tcW w:w="866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Cliente</w:t>
            </w:r>
          </w:p>
        </w:tc>
        <w:tc>
          <w:tcPr>
            <w:tcW w:w="1133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jc w:val="center"/>
              <w:rPr>
                <w:iCs/>
                <w:lang w:val="pt-BR"/>
              </w:rPr>
            </w:pPr>
            <w:r w:rsidRPr="00D52154">
              <w:rPr>
                <w:iCs/>
                <w:lang w:val="pt-BR"/>
              </w:rPr>
              <w:t>Crítico</w:t>
            </w:r>
          </w:p>
        </w:tc>
        <w:tc>
          <w:tcPr>
            <w:tcW w:w="1268" w:type="dxa"/>
            <w:shd w:val="clear" w:color="auto" w:fill="auto"/>
          </w:tcPr>
          <w:p w:rsidR="00B66F9B" w:rsidRPr="00D52154" w:rsidRDefault="00B66F9B" w:rsidP="00B66F9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B66F9B" w:rsidRPr="00D52154" w:rsidRDefault="008A6C60" w:rsidP="008A6C60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RF016</w:t>
            </w:r>
            <w:r w:rsidR="00B66F9B">
              <w:rPr>
                <w:lang w:val="pt-BR"/>
              </w:rPr>
              <w:t xml:space="preserve"> Listar</w:t>
            </w:r>
            <w:r w:rsidR="00B66F9B" w:rsidRPr="0091216E">
              <w:rPr>
                <w:lang w:val="pt-BR"/>
              </w:rPr>
              <w:t xml:space="preserve"> </w:t>
            </w:r>
            <w:r w:rsidR="00B66F9B">
              <w:rPr>
                <w:lang w:val="pt-BR"/>
              </w:rPr>
              <w:t>formandos</w:t>
            </w:r>
          </w:p>
        </w:tc>
      </w:tr>
    </w:tbl>
    <w:p w:rsidR="00020F36" w:rsidRPr="00D52154" w:rsidRDefault="00020F36">
      <w:pPr>
        <w:pStyle w:val="InfoBlue"/>
        <w:rPr>
          <w:lang w:val="pt-BR"/>
        </w:rPr>
      </w:pPr>
    </w:p>
    <w:p w:rsidR="00611E2C" w:rsidRPr="00D52154" w:rsidRDefault="00020F36" w:rsidP="00020F36">
      <w:pPr>
        <w:pStyle w:val="Corpodetexto"/>
        <w:rPr>
          <w:u w:val="single"/>
          <w:lang w:val="pt-BR"/>
        </w:rPr>
      </w:pPr>
      <w:r w:rsidRPr="00D52154">
        <w:rPr>
          <w:lang w:val="pt-BR"/>
        </w:rPr>
        <w:br w:type="page"/>
      </w:r>
    </w:p>
    <w:p w:rsidR="00611E2C" w:rsidRPr="00D52154" w:rsidRDefault="00611E2C">
      <w:pPr>
        <w:pStyle w:val="Ttulo2"/>
        <w:rPr>
          <w:lang w:val="pt-BR"/>
        </w:rPr>
      </w:pPr>
      <w:bookmarkStart w:id="15" w:name="__RefHeading__27_25299878"/>
      <w:bookmarkStart w:id="16" w:name="__RefHeading__11_1826349166"/>
      <w:bookmarkEnd w:id="15"/>
      <w:bookmarkEnd w:id="16"/>
      <w:r w:rsidRPr="00D52154">
        <w:rPr>
          <w:lang w:val="pt-BR"/>
        </w:rPr>
        <w:lastRenderedPageBreak/>
        <w:t>Requisitos Não Funcionais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45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989"/>
        <w:gridCol w:w="2980"/>
        <w:gridCol w:w="850"/>
        <w:gridCol w:w="1134"/>
        <w:gridCol w:w="1264"/>
        <w:gridCol w:w="1388"/>
      </w:tblGrid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989" w:type="dxa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98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50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13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264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88" w:type="dxa"/>
            <w:shd w:val="clear" w:color="auto" w:fill="auto"/>
          </w:tcPr>
          <w:p w:rsidR="006C0FC8" w:rsidRPr="00D52154" w:rsidRDefault="006C0FC8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6C0FC8" w:rsidRPr="00D52154" w:rsidTr="00E36644">
        <w:tc>
          <w:tcPr>
            <w:tcW w:w="851" w:type="dxa"/>
            <w:shd w:val="clear" w:color="auto" w:fill="auto"/>
          </w:tcPr>
          <w:p w:rsidR="006C0FC8" w:rsidRPr="006C0FC8" w:rsidRDefault="006C0FC8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RNF001</w:t>
            </w:r>
          </w:p>
        </w:tc>
        <w:tc>
          <w:tcPr>
            <w:tcW w:w="989" w:type="dxa"/>
          </w:tcPr>
          <w:p w:rsidR="006C0FC8" w:rsidRPr="006C0FC8" w:rsidRDefault="006C0FC8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SCRUM</w:t>
            </w:r>
          </w:p>
        </w:tc>
        <w:tc>
          <w:tcPr>
            <w:tcW w:w="2980" w:type="dxa"/>
            <w:shd w:val="clear" w:color="auto" w:fill="auto"/>
          </w:tcPr>
          <w:p w:rsidR="006C0FC8" w:rsidRPr="00872F72" w:rsidRDefault="006C0FC8" w:rsidP="002922B2">
            <w:pPr>
              <w:pStyle w:val="Contedodatabela"/>
              <w:rPr>
                <w:iCs/>
                <w:lang w:val="pt-BR"/>
              </w:rPr>
            </w:pPr>
            <w:r w:rsidRPr="006C0FC8">
              <w:rPr>
                <w:iCs/>
                <w:lang w:val="pt-BR"/>
              </w:rPr>
              <w:t>Utilizar SCRUM como metod</w:t>
            </w:r>
            <w:r w:rsidR="00872F72">
              <w:rPr>
                <w:iCs/>
                <w:lang w:val="pt-BR"/>
              </w:rPr>
              <w:t xml:space="preserve">ologia de </w:t>
            </w:r>
            <w:r w:rsidRPr="006C0FC8">
              <w:rPr>
                <w:iCs/>
                <w:lang w:val="pt-BR"/>
              </w:rPr>
              <w:t>desenvolvimento</w:t>
            </w:r>
            <w:r w:rsidR="002922B2">
              <w:rPr>
                <w:iCs/>
                <w:lang w:val="pt-BR"/>
              </w:rPr>
              <w:t xml:space="preserve">. </w:t>
            </w:r>
            <w:proofErr w:type="spellStart"/>
            <w:r w:rsidR="00872F72">
              <w:rPr>
                <w:iCs/>
                <w:lang w:val="pt-BR"/>
              </w:rPr>
              <w:t>Scrum</w:t>
            </w:r>
            <w:proofErr w:type="spellEnd"/>
            <w:r w:rsidR="00872F72">
              <w:rPr>
                <w:iCs/>
                <w:lang w:val="pt-BR"/>
              </w:rPr>
              <w:t xml:space="preserve"> é uma metodologia ágil para gestão e planejamento </w:t>
            </w:r>
            <w:r w:rsidR="002922B2" w:rsidRPr="002922B2">
              <w:rPr>
                <w:iCs/>
                <w:lang w:val="pt-BR"/>
              </w:rPr>
              <w:t>de projetos de software.</w:t>
            </w:r>
          </w:p>
        </w:tc>
        <w:tc>
          <w:tcPr>
            <w:tcW w:w="850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6C0FC8" w:rsidRPr="006C0FC8" w:rsidRDefault="006C0FC8">
            <w:pPr>
              <w:pStyle w:val="Contedodatabela"/>
              <w:jc w:val="center"/>
              <w:rPr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6C0FC8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6C0FC8" w:rsidRPr="006C0FC8" w:rsidRDefault="006C0FC8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RNF002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J2EE</w:t>
            </w:r>
          </w:p>
        </w:tc>
        <w:tc>
          <w:tcPr>
            <w:tcW w:w="2980" w:type="dxa"/>
            <w:shd w:val="clear" w:color="auto" w:fill="auto"/>
          </w:tcPr>
          <w:p w:rsidR="002922B2" w:rsidRDefault="002922B2" w:rsidP="002922B2">
            <w:pPr>
              <w:pStyle w:val="Contedodatabela"/>
            </w:pPr>
            <w:proofErr w:type="spellStart"/>
            <w:r>
              <w:t>Utilizar</w:t>
            </w:r>
            <w:proofErr w:type="spellEnd"/>
            <w:r>
              <w:t xml:space="preserve"> </w:t>
            </w:r>
            <w:proofErr w:type="spellStart"/>
            <w:r>
              <w:t>Linguagem</w:t>
            </w:r>
            <w:proofErr w:type="spellEnd"/>
            <w:r>
              <w:t xml:space="preserve"> Java para Web (J2EE). Para </w:t>
            </w:r>
            <w:proofErr w:type="spellStart"/>
            <w:r>
              <w:t>disponibilizar</w:t>
            </w:r>
            <w:proofErr w:type="spellEnd"/>
            <w:r>
              <w:t xml:space="preserve"> o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remoto</w:t>
            </w:r>
            <w:proofErr w:type="spellEnd"/>
            <w:r>
              <w:t xml:space="preserve"> </w:t>
            </w:r>
            <w:proofErr w:type="spellStart"/>
            <w:r>
              <w:t>necessário</w:t>
            </w:r>
            <w:proofErr w:type="spellEnd"/>
            <w:r>
              <w:t xml:space="preserve"> à </w:t>
            </w:r>
            <w:proofErr w:type="spellStart"/>
            <w:r>
              <w:t>aplicação</w:t>
            </w:r>
            <w:proofErr w:type="spellEnd"/>
            <w:r>
              <w:t xml:space="preserve">, </w:t>
            </w:r>
          </w:p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proofErr w:type="spellStart"/>
            <w:proofErr w:type="gramStart"/>
            <w:r>
              <w:t>ela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 xml:space="preserve"> </w:t>
            </w:r>
            <w:proofErr w:type="spellStart"/>
            <w:r>
              <w:t>ser</w:t>
            </w:r>
            <w:proofErr w:type="spellEnd"/>
            <w:r>
              <w:t xml:space="preserve"> </w:t>
            </w:r>
            <w:proofErr w:type="spellStart"/>
            <w:r>
              <w:t>toda</w:t>
            </w:r>
            <w:proofErr w:type="spellEnd"/>
            <w:r>
              <w:t xml:space="preserve"> </w:t>
            </w:r>
            <w:proofErr w:type="spellStart"/>
            <w:r>
              <w:t>desenvolvida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Java para Web.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RNF003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MySQL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2922B2" w:rsidP="002922B2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Utilizar Banco de Dados MySQL</w:t>
            </w:r>
            <w:r>
              <w:rPr>
                <w:iCs/>
                <w:lang w:val="pt-BR"/>
              </w:rPr>
              <w:t xml:space="preserve">. </w:t>
            </w:r>
            <w:r w:rsidRPr="002922B2">
              <w:rPr>
                <w:iCs/>
                <w:lang w:val="pt-BR"/>
              </w:rPr>
              <w:t>Esse sistema de banco de dad</w:t>
            </w:r>
            <w:r w:rsidR="00872F72">
              <w:rPr>
                <w:iCs/>
                <w:lang w:val="pt-BR"/>
              </w:rPr>
              <w:t xml:space="preserve">os oferece os recursos básicos </w:t>
            </w:r>
            <w:r w:rsidRPr="002922B2">
              <w:rPr>
                <w:iCs/>
                <w:lang w:val="pt-BR"/>
              </w:rPr>
              <w:t>necessários à aplicação e é economicamente viável.</w:t>
            </w:r>
          </w:p>
        </w:tc>
        <w:tc>
          <w:tcPr>
            <w:tcW w:w="850" w:type="dxa"/>
            <w:shd w:val="clear" w:color="auto" w:fill="auto"/>
          </w:tcPr>
          <w:p w:rsidR="002922B2" w:rsidRDefault="002922B2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RNF004</w:t>
            </w:r>
          </w:p>
        </w:tc>
        <w:tc>
          <w:tcPr>
            <w:tcW w:w="989" w:type="dxa"/>
          </w:tcPr>
          <w:p w:rsidR="002922B2" w:rsidRDefault="002922B2" w:rsidP="006C0FC8">
            <w:pPr>
              <w:pStyle w:val="Contedodatabela"/>
              <w:rPr>
                <w:iCs/>
                <w:lang w:val="pt-BR"/>
              </w:rPr>
            </w:pPr>
            <w:r w:rsidRPr="002922B2">
              <w:rPr>
                <w:iCs/>
                <w:lang w:val="pt-BR"/>
              </w:rPr>
              <w:t>Disponibilidade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F2F7A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</w:t>
            </w:r>
            <w:r w:rsidRPr="002922B2">
              <w:rPr>
                <w:iCs/>
                <w:lang w:val="pt-BR"/>
              </w:rPr>
              <w:t xml:space="preserve">deve </w:t>
            </w:r>
            <w:r w:rsidR="00EF2F7A">
              <w:rPr>
                <w:iCs/>
                <w:lang w:val="pt-BR"/>
              </w:rPr>
              <w:t>estar disponível em tempo integral, 24x7.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2922B2" w:rsidP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RNF005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Segurança da Informação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E7769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</w:t>
            </w:r>
            <w:r w:rsidR="00BF05B6" w:rsidRPr="00BF05B6">
              <w:rPr>
                <w:iCs/>
                <w:lang w:val="pt-BR"/>
              </w:rPr>
              <w:t xml:space="preserve"> certificar-</w:t>
            </w:r>
            <w:r w:rsidRPr="00BF05B6">
              <w:rPr>
                <w:iCs/>
                <w:lang w:val="pt-BR"/>
              </w:rPr>
              <w:t>se de que as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informações nele</w:t>
            </w:r>
            <w:r w:rsidR="00BF05B6" w:rsidRPr="00BF05B6">
              <w:rPr>
                <w:iCs/>
                <w:lang w:val="pt-BR"/>
              </w:rPr>
              <w:t xml:space="preserve"> contidas não </w:t>
            </w:r>
            <w:r w:rsidR="009C23FE">
              <w:rPr>
                <w:iCs/>
                <w:lang w:val="pt-BR"/>
              </w:rPr>
              <w:t>serão acessadas indevidamente, p</w:t>
            </w:r>
            <w:r w:rsidR="00BF05B6" w:rsidRPr="00BF05B6">
              <w:rPr>
                <w:iCs/>
                <w:lang w:val="pt-BR"/>
              </w:rPr>
              <w:t>ara isso deve</w:t>
            </w:r>
            <w:r>
              <w:rPr>
                <w:iCs/>
                <w:lang w:val="pt-BR"/>
              </w:rPr>
              <w:t xml:space="preserve"> </w:t>
            </w:r>
            <w:r w:rsidR="00E77698">
              <w:rPr>
                <w:iCs/>
                <w:lang w:val="pt-BR"/>
              </w:rPr>
              <w:t>utilizar   protocolos   de</w:t>
            </w:r>
            <w:r w:rsidR="00BF05B6" w:rsidRPr="00BF05B6">
              <w:rPr>
                <w:iCs/>
                <w:lang w:val="pt-BR"/>
              </w:rPr>
              <w:t xml:space="preserve"> </w:t>
            </w:r>
            <w:r w:rsidRPr="00BF05B6">
              <w:rPr>
                <w:iCs/>
                <w:lang w:val="pt-BR"/>
              </w:rPr>
              <w:t>autenticação (</w:t>
            </w:r>
            <w:r w:rsidR="00E77698">
              <w:rPr>
                <w:iCs/>
                <w:lang w:val="pt-BR"/>
              </w:rPr>
              <w:t>por</w:t>
            </w:r>
            <w:r w:rsidR="00BF05B6" w:rsidRPr="00BF05B6">
              <w:rPr>
                <w:iCs/>
                <w:lang w:val="pt-BR"/>
              </w:rPr>
              <w:t xml:space="preserve"> </w:t>
            </w:r>
            <w:r>
              <w:rPr>
                <w:iCs/>
                <w:lang w:val="pt-BR"/>
              </w:rPr>
              <w:t>e-mail</w:t>
            </w:r>
            <w:r w:rsidR="00E77698">
              <w:rPr>
                <w:iCs/>
                <w:lang w:val="pt-BR"/>
              </w:rPr>
              <w:t>)</w:t>
            </w:r>
            <w:r w:rsidR="00BF05B6" w:rsidRPr="00BF05B6">
              <w:rPr>
                <w:iCs/>
                <w:lang w:val="pt-BR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Crítico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131509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</w:t>
            </w:r>
            <w:r w:rsidR="00B22B1F">
              <w:rPr>
                <w:lang w:val="pt-BR"/>
              </w:rPr>
              <w:t xml:space="preserve"> Efetuar login</w:t>
            </w: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Pr="006C0FC8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RNF006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Escrever documentação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872F72" w:rsidP="00BF05B6">
            <w:pPr>
              <w:pStyle w:val="Contedodatabela"/>
              <w:rPr>
                <w:iCs/>
                <w:lang w:val="pt-BR"/>
              </w:rPr>
            </w:pPr>
            <w:r w:rsidRPr="00BF05B6">
              <w:rPr>
                <w:iCs/>
                <w:lang w:val="pt-BR"/>
              </w:rPr>
              <w:t>O sistema deve ser acompanhado da descrição de suas</w:t>
            </w:r>
            <w:r>
              <w:rPr>
                <w:iCs/>
                <w:lang w:val="pt-BR"/>
              </w:rPr>
              <w:t xml:space="preserve"> f</w:t>
            </w:r>
            <w:r w:rsidRPr="00BF05B6">
              <w:rPr>
                <w:iCs/>
                <w:lang w:val="pt-BR"/>
              </w:rPr>
              <w:t>uncionalidades</w:t>
            </w:r>
            <w:r w:rsidR="00BF05B6" w:rsidRPr="00BF05B6">
              <w:rPr>
                <w:iCs/>
                <w:lang w:val="pt-BR"/>
              </w:rPr>
              <w:t xml:space="preserve"> em formato de manual eletrônico.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2922B2" w:rsidRPr="00D52154" w:rsidTr="00E36644">
        <w:tc>
          <w:tcPr>
            <w:tcW w:w="851" w:type="dxa"/>
            <w:shd w:val="clear" w:color="auto" w:fill="auto"/>
          </w:tcPr>
          <w:p w:rsidR="002922B2" w:rsidRDefault="002922B2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</w:t>
            </w:r>
            <w:r w:rsidR="00ED0957">
              <w:rPr>
                <w:iCs/>
                <w:lang w:val="pt-BR"/>
              </w:rPr>
              <w:t>07</w:t>
            </w:r>
          </w:p>
        </w:tc>
        <w:tc>
          <w:tcPr>
            <w:tcW w:w="989" w:type="dxa"/>
          </w:tcPr>
          <w:p w:rsidR="002922B2" w:rsidRDefault="00BF05B6" w:rsidP="006C0FC8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resposta</w:t>
            </w:r>
          </w:p>
        </w:tc>
        <w:tc>
          <w:tcPr>
            <w:tcW w:w="2980" w:type="dxa"/>
            <w:shd w:val="clear" w:color="auto" w:fill="auto"/>
          </w:tcPr>
          <w:p w:rsidR="002922B2" w:rsidRPr="006C0FC8" w:rsidRDefault="00BF05B6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responder as solicitações dos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>s no prazo máximo de 5 segundos.</w:t>
            </w:r>
          </w:p>
        </w:tc>
        <w:tc>
          <w:tcPr>
            <w:tcW w:w="850" w:type="dxa"/>
            <w:shd w:val="clear" w:color="auto" w:fill="auto"/>
          </w:tcPr>
          <w:p w:rsidR="002922B2" w:rsidRDefault="00BF05B6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2922B2" w:rsidRDefault="00BF05B6" w:rsidP="00BF05B6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2922B2" w:rsidRPr="006C0FC8" w:rsidRDefault="006C575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2922B2" w:rsidRPr="006C0FC8" w:rsidRDefault="002922B2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RNF008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Falha no sistema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D095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As falhas no sistema deverão ser </w:t>
            </w:r>
            <w:r w:rsidR="00ED0957">
              <w:rPr>
                <w:iCs/>
                <w:lang w:val="pt-BR"/>
              </w:rPr>
              <w:t>informadas aos desenvolvedores, e corrigidas no prazo máximo de 7 dias úteis após a comunicação aos mesmos.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RNF009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recuperação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O sistema deve retornar ao menu principal caso a solicitação do </w:t>
            </w:r>
            <w:r w:rsidR="00EA05BC">
              <w:rPr>
                <w:iCs/>
                <w:lang w:val="pt-BR"/>
              </w:rPr>
              <w:t>funcionário ultrapasse</w:t>
            </w:r>
            <w:r>
              <w:rPr>
                <w:iCs/>
                <w:lang w:val="pt-BR"/>
              </w:rPr>
              <w:t xml:space="preserve"> 30 segundos de espera.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Rodrigo </w:t>
            </w:r>
            <w:r w:rsidRPr="00D52154">
              <w:rPr>
                <w:lang w:val="pt-BR"/>
              </w:rPr>
              <w:lastRenderedPageBreak/>
              <w:t>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RNF010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Tempo de sessão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Após 5 (cinco) minutos sem alteração no sistema, o </w:t>
            </w:r>
            <w:r w:rsidR="00EA05BC">
              <w:rPr>
                <w:iCs/>
                <w:lang w:val="pt-BR"/>
              </w:rPr>
              <w:t>funcionário</w:t>
            </w:r>
            <w:r>
              <w:rPr>
                <w:iCs/>
                <w:lang w:val="pt-BR"/>
              </w:rPr>
              <w:t xml:space="preserve"> terá o logoff automático executado por segurança.</w:t>
            </w:r>
          </w:p>
        </w:tc>
        <w:tc>
          <w:tcPr>
            <w:tcW w:w="850" w:type="dxa"/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RF002</w:t>
            </w:r>
            <w:r w:rsidR="00B22B1F">
              <w:rPr>
                <w:lang w:val="pt-BR"/>
              </w:rPr>
              <w:t xml:space="preserve"> Efetuar logoff</w:t>
            </w:r>
          </w:p>
        </w:tc>
      </w:tr>
      <w:tr w:rsidR="009D261F" w:rsidRPr="00D52154" w:rsidTr="00E36644">
        <w:tc>
          <w:tcPr>
            <w:tcW w:w="851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RNF011</w:t>
            </w:r>
          </w:p>
        </w:tc>
        <w:tc>
          <w:tcPr>
            <w:tcW w:w="989" w:type="dxa"/>
            <w:tcBorders>
              <w:bottom w:val="single" w:sz="2" w:space="0" w:color="000000"/>
            </w:tcBorders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Acessibilidade</w:t>
            </w:r>
          </w:p>
        </w:tc>
        <w:tc>
          <w:tcPr>
            <w:tcW w:w="2980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possuir uma versão em alto contraste para pessoas com problemas visuais.</w:t>
            </w:r>
          </w:p>
        </w:tc>
        <w:tc>
          <w:tcPr>
            <w:tcW w:w="850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134" w:type="dxa"/>
            <w:tcBorders>
              <w:bottom w:val="single" w:sz="2" w:space="0" w:color="000000"/>
            </w:tcBorders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tcBorders>
              <w:bottom w:val="single" w:sz="2" w:space="0" w:color="000000"/>
            </w:tcBorders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9D261F" w:rsidRPr="00D52154" w:rsidTr="00E36644">
        <w:tc>
          <w:tcPr>
            <w:tcW w:w="851" w:type="dxa"/>
            <w:shd w:val="clear" w:color="auto" w:fill="auto"/>
          </w:tcPr>
          <w:p w:rsidR="009D261F" w:rsidRDefault="00ED0957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RNF012</w:t>
            </w:r>
          </w:p>
        </w:tc>
        <w:tc>
          <w:tcPr>
            <w:tcW w:w="989" w:type="dxa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Usabilidade</w:t>
            </w:r>
          </w:p>
        </w:tc>
        <w:tc>
          <w:tcPr>
            <w:tcW w:w="2980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O sistema deve informar a utilidade de cada botão ao apontado o ponteiro do mouse sobre ele.</w:t>
            </w:r>
          </w:p>
        </w:tc>
        <w:tc>
          <w:tcPr>
            <w:tcW w:w="850" w:type="dxa"/>
            <w:shd w:val="clear" w:color="auto" w:fill="auto"/>
          </w:tcPr>
          <w:p w:rsidR="009D261F" w:rsidRDefault="00555A04" w:rsidP="009D26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134" w:type="dxa"/>
            <w:shd w:val="clear" w:color="auto" w:fill="auto"/>
          </w:tcPr>
          <w:p w:rsidR="009D261F" w:rsidRDefault="009D261F" w:rsidP="009D261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Importante</w:t>
            </w:r>
          </w:p>
        </w:tc>
        <w:tc>
          <w:tcPr>
            <w:tcW w:w="1264" w:type="dxa"/>
            <w:shd w:val="clear" w:color="auto" w:fill="auto"/>
          </w:tcPr>
          <w:p w:rsidR="009D261F" w:rsidRPr="006C0FC8" w:rsidRDefault="006C575C" w:rsidP="009D261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88" w:type="dxa"/>
            <w:shd w:val="clear" w:color="auto" w:fill="auto"/>
          </w:tcPr>
          <w:p w:rsidR="009D261F" w:rsidRPr="006C0FC8" w:rsidRDefault="009D261F" w:rsidP="009D261F">
            <w:pPr>
              <w:pStyle w:val="Contedodatabela"/>
              <w:snapToGrid w:val="0"/>
              <w:rPr>
                <w:lang w:val="pt-BR"/>
              </w:rPr>
            </w:pPr>
          </w:p>
        </w:tc>
      </w:tr>
    </w:tbl>
    <w:p w:rsidR="00BF05B6" w:rsidRDefault="00BF05B6">
      <w:pPr>
        <w:rPr>
          <w:lang w:val="pt-BR"/>
        </w:rPr>
      </w:pPr>
    </w:p>
    <w:p w:rsidR="00611E2C" w:rsidRPr="00D52154" w:rsidRDefault="00611E2C">
      <w:pPr>
        <w:pStyle w:val="Ttulo2"/>
        <w:rPr>
          <w:lang w:val="pt-BR"/>
        </w:rPr>
      </w:pPr>
      <w:bookmarkStart w:id="17" w:name="__RefHeading__29_25299878"/>
      <w:bookmarkStart w:id="18" w:name="__RefHeading__13_1826349166"/>
      <w:bookmarkEnd w:id="17"/>
      <w:bookmarkEnd w:id="18"/>
      <w:r w:rsidRPr="00D52154">
        <w:rPr>
          <w:lang w:val="pt-BR"/>
        </w:rPr>
        <w:t>Regras de Negócio</w:t>
      </w:r>
      <w:r w:rsidR="00151405">
        <w:rPr>
          <w:lang w:val="pt-BR"/>
        </w:rPr>
        <w:t xml:space="preserve"> (v 1.0)</w:t>
      </w:r>
    </w:p>
    <w:p w:rsidR="00611E2C" w:rsidRPr="00D52154" w:rsidRDefault="00611E2C">
      <w:pPr>
        <w:rPr>
          <w:lang w:val="pt-BR"/>
        </w:rPr>
      </w:pPr>
    </w:p>
    <w:tbl>
      <w:tblPr>
        <w:tblW w:w="9362" w:type="dxa"/>
        <w:tblInd w:w="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80"/>
        <w:gridCol w:w="3990"/>
        <w:gridCol w:w="860"/>
        <w:gridCol w:w="1090"/>
        <w:gridCol w:w="1190"/>
        <w:gridCol w:w="1352"/>
      </w:tblGrid>
      <w:tr w:rsidR="00611E2C" w:rsidRPr="00D52154" w:rsidTr="006A4E7F">
        <w:tc>
          <w:tcPr>
            <w:tcW w:w="88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Id.</w:t>
            </w:r>
          </w:p>
        </w:tc>
        <w:tc>
          <w:tcPr>
            <w:tcW w:w="39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86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Origem</w:t>
            </w:r>
          </w:p>
        </w:tc>
        <w:tc>
          <w:tcPr>
            <w:tcW w:w="10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b/>
                <w:bCs/>
                <w:lang w:val="pt-BR"/>
              </w:rPr>
            </w:pPr>
            <w:r w:rsidRPr="00D52154">
              <w:rPr>
                <w:b/>
                <w:bCs/>
                <w:lang w:val="pt-BR"/>
              </w:rPr>
              <w:t>Responsável</w:t>
            </w:r>
          </w:p>
        </w:tc>
        <w:tc>
          <w:tcPr>
            <w:tcW w:w="1352" w:type="dxa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611E2C" w:rsidRPr="00D52154" w:rsidRDefault="00611E2C">
            <w:pPr>
              <w:pStyle w:val="Contedodatabela"/>
              <w:rPr>
                <w:lang w:val="pt-BR"/>
              </w:rPr>
            </w:pPr>
            <w:r w:rsidRPr="00D52154">
              <w:rPr>
                <w:b/>
                <w:bCs/>
                <w:lang w:val="pt-BR"/>
              </w:rPr>
              <w:t>Dependências</w:t>
            </w:r>
          </w:p>
        </w:tc>
      </w:tr>
      <w:tr w:rsidR="00F0448B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iCs/>
                <w:lang w:val="pt-BR"/>
              </w:rPr>
              <w:t>RN001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Default="00F0448B" w:rsidP="00011E1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Todos os </w:t>
            </w:r>
            <w:r w:rsidR="00EA05BC">
              <w:rPr>
                <w:lang w:val="pt-BR"/>
              </w:rPr>
              <w:t>funcionário</w:t>
            </w:r>
            <w:r>
              <w:rPr>
                <w:lang w:val="pt-BR"/>
              </w:rPr>
              <w:t>s devem estar l</w:t>
            </w:r>
            <w:r w:rsidR="00011E15">
              <w:rPr>
                <w:lang w:val="pt-BR"/>
              </w:rPr>
              <w:t>ogados mediante e-mail do funcionário e senha para acessarem 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F0448B" w:rsidP="00F0448B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9D261F" w:rsidRDefault="006C575C" w:rsidP="00F0448B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0448B" w:rsidRPr="008A6C60" w:rsidRDefault="00B22B1F" w:rsidP="00F0448B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 login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As senhas dos usuários devem ter no mínimo oito caracteres, entre letras com caixa alta e caixa baixa e números.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RF001 Efetuar login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Ao solicitar a função esqueci minha senha, </w:t>
            </w:r>
            <w:r w:rsidR="003D13FC">
              <w:rPr>
                <w:lang w:val="pt-BR"/>
              </w:rPr>
              <w:t>os funcionários receberão sua senha em seu e-mail cadastrado no banco de dados.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B22B1F" w:rsidP="00B22B1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RF003 </w:t>
            </w:r>
            <w:r w:rsidRPr="00B22B1F">
              <w:rPr>
                <w:lang w:val="pt-BR"/>
              </w:rPr>
              <w:t>Esqueci minha senha</w:t>
            </w:r>
          </w:p>
        </w:tc>
      </w:tr>
      <w:tr w:rsidR="00EA05BC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Default="00EA05BC" w:rsidP="00EA05BC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</w:t>
            </w:r>
            <w:r w:rsidR="00EA05BC">
              <w:rPr>
                <w:lang w:val="pt-BR"/>
              </w:rPr>
              <w:t xml:space="preserve"> funcionários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>editar</w:t>
            </w:r>
            <w:r w:rsidR="003B361E">
              <w:rPr>
                <w:lang w:val="pt-BR"/>
              </w:rPr>
              <w:t xml:space="preserve"> e excluir</w:t>
            </w:r>
            <w:r w:rsidR="00EA05BC">
              <w:rPr>
                <w:lang w:val="pt-BR"/>
              </w:rPr>
              <w:t xml:space="preserve"> funcionários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EA05BC" w:rsidP="00EA05BC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A05BC" w:rsidRPr="009D261F" w:rsidRDefault="006C575C" w:rsidP="00EA05BC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A6C60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RF004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RF005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RF006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RF007</w:t>
            </w:r>
          </w:p>
          <w:p w:rsidR="00B22B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RF008</w:t>
            </w:r>
          </w:p>
          <w:p w:rsidR="00B22B1F" w:rsidRPr="009D261F" w:rsidRDefault="00B22B1F" w:rsidP="00EA05BC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RF009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funcionário</w:t>
            </w:r>
            <w:r w:rsidR="003B361E">
              <w:rPr>
                <w:lang w:val="pt-BR"/>
              </w:rPr>
              <w:t xml:space="preserve">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361E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  <w:p w:rsidR="00B22B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  <w:p w:rsidR="00B22B1F" w:rsidRPr="009D261F" w:rsidRDefault="00B22B1F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8743B5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8743B5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RN006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Default="008743B5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funcionári</w:t>
            </w:r>
            <w:r w:rsidR="003B361E">
              <w:rPr>
                <w:lang w:val="pt-BR"/>
              </w:rPr>
              <w:t xml:space="preserve">os do setor diretoria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8743B5" w:rsidP="008743B5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743B5" w:rsidRPr="009D261F" w:rsidRDefault="006C575C" w:rsidP="008743B5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  <w:r w:rsidR="008743B5">
              <w:rPr>
                <w:lang w:val="pt-BR"/>
              </w:rPr>
              <w:t>.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B361E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RF019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  <w:p w:rsidR="00B22B1F" w:rsidRDefault="00B22B1F" w:rsidP="008743B5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recepção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3B361E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recepção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B22B1F" w:rsidRDefault="00B22B1F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RN009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vídeo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vídeo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76E96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produção podem </w:t>
            </w:r>
            <w:r w:rsidR="006F4D02">
              <w:rPr>
                <w:lang w:val="pt-BR"/>
              </w:rPr>
              <w:t xml:space="preserve">cadastrar,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RF010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RF011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RF012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RF013</w:t>
            </w:r>
          </w:p>
          <w:p w:rsidR="00C2262A" w:rsidRDefault="00C2262A" w:rsidP="00C2262A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RF014</w:t>
            </w:r>
          </w:p>
          <w:p w:rsidR="00E36644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lang w:val="pt-BR"/>
              </w:rPr>
              <w:t>RF015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3B361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funcionár</w:t>
            </w:r>
            <w:r w:rsidR="003B361E">
              <w:rPr>
                <w:lang w:val="pt-BR"/>
              </w:rPr>
              <w:t xml:space="preserve">ios do setor produção podem </w:t>
            </w:r>
            <w:r w:rsidR="006F4D02">
              <w:rPr>
                <w:lang w:val="pt-BR"/>
              </w:rPr>
              <w:t>cadastrar,</w:t>
            </w:r>
            <w:r w:rsidR="00C2262A">
              <w:rPr>
                <w:lang w:val="pt-BR"/>
              </w:rPr>
              <w:t xml:space="preserve"> listar,</w:t>
            </w:r>
            <w:r w:rsidR="006F4D02">
              <w:rPr>
                <w:lang w:val="pt-BR"/>
              </w:rPr>
              <w:t xml:space="preserve"> </w:t>
            </w:r>
            <w:r w:rsidR="008A6C60">
              <w:rPr>
                <w:lang w:val="pt-BR"/>
              </w:rPr>
              <w:t>visualizar</w:t>
            </w:r>
            <w:r w:rsidR="003B361E">
              <w:rPr>
                <w:lang w:val="pt-BR"/>
              </w:rPr>
              <w:t xml:space="preserve">, </w:t>
            </w:r>
            <w:r>
              <w:rPr>
                <w:lang w:val="pt-BR"/>
              </w:rPr>
              <w:t xml:space="preserve">editar </w:t>
            </w:r>
            <w:r w:rsidR="003B361E">
              <w:rPr>
                <w:lang w:val="pt-BR"/>
              </w:rPr>
              <w:t xml:space="preserve">e excluir </w:t>
            </w:r>
            <w:r>
              <w:rPr>
                <w:lang w:val="pt-BR"/>
              </w:rPr>
              <w:t>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RF017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RF019</w:t>
            </w:r>
          </w:p>
          <w:p w:rsidR="00C2262A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  <w:p w:rsidR="00E36644" w:rsidRDefault="00C2262A" w:rsidP="00C2262A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RF021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vendas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RF014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vendas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lastRenderedPageBreak/>
              <w:t>RN015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fotografia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RN016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fotografia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E36644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RN017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cobrança podem </w:t>
            </w:r>
            <w:r w:rsidR="00C2262A">
              <w:rPr>
                <w:lang w:val="pt-BR"/>
              </w:rPr>
              <w:t xml:space="preserve">listar e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contratos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RF010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RF012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RN018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Os funcionários do setor cobrança podem </w:t>
            </w:r>
            <w:r w:rsidR="00C2262A">
              <w:rPr>
                <w:lang w:val="pt-BR"/>
              </w:rPr>
              <w:t xml:space="preserve">listar, </w:t>
            </w:r>
            <w:r w:rsidR="008A6C60">
              <w:rPr>
                <w:lang w:val="pt-BR"/>
              </w:rPr>
              <w:t>visualizar</w:t>
            </w:r>
            <w:r>
              <w:rPr>
                <w:lang w:val="pt-BR"/>
              </w:rPr>
              <w:t xml:space="preserve"> e editar formandos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RF016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RF018</w:t>
            </w:r>
          </w:p>
          <w:p w:rsidR="00C2262A" w:rsidRDefault="00C2262A" w:rsidP="005459CC">
            <w:pPr>
              <w:pStyle w:val="Contedodatabela"/>
              <w:snapToGrid w:val="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RF020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RN019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Os formandos só podem ser adicionados depois do contrato estar cadastrado no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C2262A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</w:p>
        </w:tc>
      </w:tr>
      <w:tr w:rsidR="00E36644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RN020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contrato só pode ser excluído se não houver algum formando relacionado a ele.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E36644" w:rsidP="00E36644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6C575C" w:rsidP="00E36644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36644" w:rsidRPr="009D261F" w:rsidRDefault="00C2262A" w:rsidP="00E36644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RF017</w:t>
            </w: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RN021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Todos os funcionários que leem as tabelas também podem listar</w:t>
            </w:r>
            <w:r w:rsidR="005459CC">
              <w:rPr>
                <w:lang w:val="pt-BR"/>
              </w:rPr>
              <w:t xml:space="preserve"> e buscar conteúdo</w:t>
            </w:r>
            <w:r>
              <w:rPr>
                <w:lang w:val="pt-BR"/>
              </w:rPr>
              <w:t xml:space="preserve"> as mesmas.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Pr="009D261F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CB2477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CB2477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RN022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A2283D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O sistema terá 7 tipos de usuários: d</w:t>
            </w:r>
            <w:r w:rsidRPr="00F0448B">
              <w:rPr>
                <w:lang w:val="pt-BR"/>
              </w:rPr>
              <w:t>iretoria</w:t>
            </w:r>
            <w:r>
              <w:rPr>
                <w:lang w:val="pt-BR"/>
              </w:rPr>
              <w:t>, r</w:t>
            </w:r>
            <w:r w:rsidRPr="00F0448B">
              <w:rPr>
                <w:lang w:val="pt-BR"/>
              </w:rPr>
              <w:t>ecepção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ídeo</w:t>
            </w:r>
            <w:r>
              <w:rPr>
                <w:lang w:val="pt-BR"/>
              </w:rPr>
              <w:t>, p</w:t>
            </w:r>
            <w:r w:rsidRPr="00F0448B">
              <w:rPr>
                <w:lang w:val="pt-BR"/>
              </w:rPr>
              <w:t>rodução</w:t>
            </w:r>
            <w:r>
              <w:rPr>
                <w:lang w:val="pt-BR"/>
              </w:rPr>
              <w:t>, v</w:t>
            </w:r>
            <w:r w:rsidRPr="00F0448B">
              <w:rPr>
                <w:lang w:val="pt-BR"/>
              </w:rPr>
              <w:t>endas</w:t>
            </w:r>
            <w:r>
              <w:rPr>
                <w:lang w:val="pt-BR"/>
              </w:rPr>
              <w:t>, f</w:t>
            </w:r>
            <w:r w:rsidRPr="00F0448B">
              <w:rPr>
                <w:lang w:val="pt-BR"/>
              </w:rPr>
              <w:t>otografia</w:t>
            </w:r>
            <w:r>
              <w:rPr>
                <w:lang w:val="pt-BR"/>
              </w:rPr>
              <w:t xml:space="preserve"> e c</w:t>
            </w:r>
            <w:r w:rsidRPr="00F0448B">
              <w:rPr>
                <w:lang w:val="pt-BR"/>
              </w:rPr>
              <w:t>obrança</w:t>
            </w:r>
            <w:r>
              <w:rPr>
                <w:lang w:val="pt-BR"/>
              </w:rPr>
              <w:t>. Por meio do setor de cada funcionário, ele terá acesso a determinadas</w:t>
            </w:r>
            <w:r w:rsidR="00A2283D">
              <w:rPr>
                <w:lang w:val="pt-BR"/>
              </w:rPr>
              <w:t xml:space="preserve"> </w:t>
            </w:r>
            <w:r>
              <w:rPr>
                <w:lang w:val="pt-BR"/>
              </w:rPr>
              <w:t>funcionalidades do sistema.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CB2477" w:rsidP="00CB2477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Crítico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B2477" w:rsidRDefault="006C575C" w:rsidP="00CB2477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459CC" w:rsidRPr="009D261F" w:rsidRDefault="005459CC" w:rsidP="00CB2477">
            <w:pPr>
              <w:pStyle w:val="Contedodatabela"/>
              <w:snapToGrid w:val="0"/>
              <w:rPr>
                <w:lang w:val="pt-BR"/>
              </w:rPr>
            </w:pPr>
          </w:p>
        </w:tc>
      </w:tr>
      <w:tr w:rsidR="006A4E7F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RN023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Somente os funcionários setor diretoria poderão gerar relatório de funcionários.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A4E7F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Pr="009D261F" w:rsidRDefault="006C575C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>Andrius da Silva, Jonas Ayres e 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4E7F" w:rsidRDefault="00C2262A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RF022</w:t>
            </w:r>
          </w:p>
        </w:tc>
      </w:tr>
      <w:tr w:rsidR="00604C58" w:rsidRPr="00D52154" w:rsidTr="006A4E7F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604C58" w:rsidP="006A4E7F">
            <w:pPr>
              <w:pStyle w:val="Contedodatabela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RN024</w:t>
            </w:r>
          </w:p>
        </w:tc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992FDE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A exclusão de qualquer dado no sistema deve ser lógica, caso haja necessidade futura de reativação dos dados.</w:t>
            </w:r>
            <w:r w:rsidR="00604C58">
              <w:rPr>
                <w:lang w:val="pt-BR"/>
              </w:rPr>
              <w:t xml:space="preserve"> </w:t>
            </w:r>
          </w:p>
        </w:tc>
        <w:tc>
          <w:tcPr>
            <w:tcW w:w="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>
              <w:rPr>
                <w:lang w:val="pt-BR"/>
              </w:rPr>
              <w:t>Desenvolvedores</w:t>
            </w:r>
          </w:p>
        </w:tc>
        <w:tc>
          <w:tcPr>
            <w:tcW w:w="1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Default="00992FDE" w:rsidP="006A4E7F">
            <w:pPr>
              <w:pStyle w:val="Contedodatabela"/>
              <w:rPr>
                <w:lang w:val="pt-BR"/>
              </w:rPr>
            </w:pPr>
            <w:r>
              <w:rPr>
                <w:lang w:val="pt-BR"/>
              </w:rPr>
              <w:t>Importante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04C58" w:rsidRPr="00D52154" w:rsidRDefault="00992FDE" w:rsidP="006A4E7F">
            <w:pPr>
              <w:pStyle w:val="Contedodatabela"/>
              <w:snapToGrid w:val="0"/>
              <w:rPr>
                <w:lang w:val="pt-BR"/>
              </w:rPr>
            </w:pPr>
            <w:r w:rsidRPr="00D52154">
              <w:rPr>
                <w:lang w:val="pt-BR"/>
              </w:rPr>
              <w:t xml:space="preserve">Andrius da Silva, Jonas Ayres e </w:t>
            </w:r>
            <w:r w:rsidRPr="00D52154">
              <w:rPr>
                <w:lang w:val="pt-BR"/>
              </w:rPr>
              <w:lastRenderedPageBreak/>
              <w:t>Rodrigo Maria</w:t>
            </w:r>
          </w:p>
        </w:tc>
        <w:tc>
          <w:tcPr>
            <w:tcW w:w="1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92FDE" w:rsidRDefault="00992FDE" w:rsidP="006A4E7F">
            <w:pPr>
              <w:pStyle w:val="Contedodatabela"/>
              <w:snapToGrid w:val="0"/>
              <w:rPr>
                <w:lang w:val="pt-BR"/>
              </w:rPr>
            </w:pPr>
          </w:p>
        </w:tc>
      </w:tr>
    </w:tbl>
    <w:p w:rsidR="00611E2C" w:rsidRPr="00D52154" w:rsidRDefault="00611E2C">
      <w:pPr>
        <w:ind w:left="360" w:hanging="360"/>
        <w:rPr>
          <w:lang w:val="pt-BR"/>
        </w:rPr>
      </w:pPr>
    </w:p>
    <w:sectPr w:rsidR="00611E2C" w:rsidRPr="00D52154">
      <w:type w:val="continuous"/>
      <w:pgSz w:w="12240" w:h="15840"/>
      <w:pgMar w:top="1417" w:right="1440" w:bottom="141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46A" w:rsidRDefault="00C5246A">
      <w:pPr>
        <w:spacing w:line="240" w:lineRule="auto"/>
      </w:pPr>
      <w:r>
        <w:separator/>
      </w:r>
    </w:p>
  </w:endnote>
  <w:endnote w:type="continuationSeparator" w:id="0">
    <w:p w:rsidR="00C5246A" w:rsidRDefault="00C52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pranq eco sans">
    <w:altName w:val="Times New Roman"/>
    <w:charset w:val="00"/>
    <w:family w:val="auto"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F13DC">
      <w:tc>
        <w:tcPr>
          <w:tcW w:w="3162" w:type="dxa"/>
          <w:shd w:val="clear" w:color="auto" w:fill="auto"/>
        </w:tcPr>
        <w:p w:rsidR="004F13DC" w:rsidRDefault="004F13DC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shd w:val="clear" w:color="auto" w:fill="auto"/>
        </w:tcPr>
        <w:p w:rsidR="004F13DC" w:rsidRDefault="004F13DC">
          <w:pPr>
            <w:jc w:val="center"/>
            <w:rPr>
              <w:lang w:val="pt-BR"/>
            </w:rPr>
          </w:pPr>
          <w:proofErr w:type="spellStart"/>
          <w:r>
            <w:t>IFRS</w:t>
          </w:r>
          <w:r>
            <w:fldChar w:fldCharType="begin"/>
          </w:r>
          <w:r>
            <w:instrText xml:space="preserve"> DOCPROPERTY "Company"</w:instrText>
          </w:r>
          <w:r>
            <w:fldChar w:fldCharType="separate"/>
          </w:r>
          <w:r>
            <w:t>Microsoft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4F13DC" w:rsidRDefault="004F13DC" w:rsidP="00946B04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627A7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4F13DC" w:rsidRDefault="004F13D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3DC" w:rsidRDefault="004F13D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46A" w:rsidRDefault="00C5246A">
      <w:pPr>
        <w:spacing w:line="240" w:lineRule="auto"/>
      </w:pPr>
      <w:r>
        <w:separator/>
      </w:r>
    </w:p>
  </w:footnote>
  <w:footnote w:type="continuationSeparator" w:id="0">
    <w:p w:rsidR="00C5246A" w:rsidRDefault="00C52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3DC" w:rsidRDefault="004F13DC">
    <w:pPr>
      <w:rPr>
        <w:sz w:val="24"/>
        <w:szCs w:val="24"/>
      </w:rPr>
    </w:pPr>
  </w:p>
  <w:p w:rsidR="004F13DC" w:rsidRDefault="004F13DC">
    <w:pPr>
      <w:pBdr>
        <w:top w:val="single" w:sz="6" w:space="1" w:color="000000"/>
      </w:pBdr>
      <w:jc w:val="right"/>
      <w:rPr>
        <w:sz w:val="24"/>
        <w:szCs w:val="24"/>
      </w:rPr>
    </w:pPr>
  </w:p>
  <w:p w:rsidR="004F13DC" w:rsidRDefault="004F13DC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noProof/>
        <w:sz w:val="24"/>
        <w:szCs w:val="24"/>
        <w:lang w:val="pt-BR" w:eastAsia="pt-BR"/>
      </w:rPr>
      <w:drawing>
        <wp:inline distT="0" distB="0" distL="0" distR="0">
          <wp:extent cx="1066800" cy="6096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096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F13DC" w:rsidRDefault="004F13DC">
    <w:pPr>
      <w:pBdr>
        <w:bottom w:val="single" w:sz="6" w:space="1" w:color="000000"/>
      </w:pBdr>
      <w:jc w:val="right"/>
      <w:rPr>
        <w:sz w:val="24"/>
        <w:szCs w:val="24"/>
      </w:rPr>
    </w:pPr>
  </w:p>
  <w:p w:rsidR="004F13DC" w:rsidRDefault="004F13D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3DC" w:rsidRDefault="004F13D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4" w:type="dxa"/>
      <w:tblLayout w:type="fixed"/>
      <w:tblLook w:val="0000" w:firstRow="0" w:lastRow="0" w:firstColumn="0" w:lastColumn="0" w:noHBand="0" w:noVBand="0"/>
    </w:tblPr>
    <w:tblGrid>
      <w:gridCol w:w="6379"/>
      <w:gridCol w:w="3209"/>
    </w:tblGrid>
    <w:tr w:rsidR="004F13D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F13DC" w:rsidRDefault="004F13DC">
          <w:pPr>
            <w:pStyle w:val="Cabealho"/>
            <w:tabs>
              <w:tab w:val="clear" w:pos="4320"/>
              <w:tab w:val="clear" w:pos="8640"/>
            </w:tabs>
          </w:pPr>
          <w:r>
            <w:t>Software para controle interno - Difoccus Produções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F13DC" w:rsidRDefault="004F13DC" w:rsidP="00946B0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1.1</w:t>
          </w:r>
        </w:p>
      </w:tc>
    </w:tr>
    <w:tr w:rsidR="004F13DC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:rsidR="004F13DC" w:rsidRDefault="004F13DC">
          <w:pPr>
            <w:rPr>
              <w:lang w:val="pt-BR"/>
            </w:rPr>
          </w:pPr>
          <w:r>
            <w:rPr>
              <w:lang w:val="pt-BR"/>
            </w:rPr>
            <w:t>Documento de Requisitos do Software</w:t>
          </w:r>
        </w:p>
      </w:tc>
      <w:tc>
        <w:tcPr>
          <w:tcW w:w="320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4F13DC" w:rsidRPr="00020F36" w:rsidRDefault="004F13DC" w:rsidP="00946B04">
          <w:pPr>
            <w:rPr>
              <w:u w:val="single"/>
            </w:rPr>
          </w:pPr>
          <w:r>
            <w:rPr>
              <w:lang w:val="pt-BR"/>
            </w:rPr>
            <w:t xml:space="preserve">  Data:</w:t>
          </w:r>
          <w:r>
            <w:t xml:space="preserve">  </w:t>
          </w:r>
          <w:r>
            <w:rPr>
              <w:lang w:val="pt-BR"/>
            </w:rPr>
            <w:t>03 de Setembro de 2016</w:t>
          </w:r>
        </w:p>
      </w:tc>
    </w:tr>
  </w:tbl>
  <w:p w:rsidR="004F13DC" w:rsidRDefault="004F13D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3DC" w:rsidRDefault="004F13D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01A192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42"/>
        </w:tabs>
        <w:ind w:left="142" w:firstLine="0"/>
      </w:pPr>
      <w:rPr>
        <w:rFonts w:ascii="Arial" w:hAnsi="Arial" w:cs="Arial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Bullet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6C"/>
    <w:rsid w:val="00011E15"/>
    <w:rsid w:val="00020F36"/>
    <w:rsid w:val="0003477E"/>
    <w:rsid w:val="00056778"/>
    <w:rsid w:val="000722C3"/>
    <w:rsid w:val="000A4643"/>
    <w:rsid w:val="00101026"/>
    <w:rsid w:val="00106CD3"/>
    <w:rsid w:val="0012342D"/>
    <w:rsid w:val="00131509"/>
    <w:rsid w:val="00146993"/>
    <w:rsid w:val="00151405"/>
    <w:rsid w:val="001569A7"/>
    <w:rsid w:val="00170BD0"/>
    <w:rsid w:val="00177E24"/>
    <w:rsid w:val="001857D5"/>
    <w:rsid w:val="0018702D"/>
    <w:rsid w:val="00190D12"/>
    <w:rsid w:val="001A5310"/>
    <w:rsid w:val="001A6C8B"/>
    <w:rsid w:val="00224F3F"/>
    <w:rsid w:val="002906ED"/>
    <w:rsid w:val="002922B2"/>
    <w:rsid w:val="00302B6C"/>
    <w:rsid w:val="00313448"/>
    <w:rsid w:val="00386A89"/>
    <w:rsid w:val="00393E74"/>
    <w:rsid w:val="003A6356"/>
    <w:rsid w:val="003B361E"/>
    <w:rsid w:val="003D13FC"/>
    <w:rsid w:val="00411997"/>
    <w:rsid w:val="00425AB6"/>
    <w:rsid w:val="00451961"/>
    <w:rsid w:val="004B0FB0"/>
    <w:rsid w:val="004B6D7F"/>
    <w:rsid w:val="004D1F18"/>
    <w:rsid w:val="004F13DC"/>
    <w:rsid w:val="00500A0B"/>
    <w:rsid w:val="00533023"/>
    <w:rsid w:val="005459CC"/>
    <w:rsid w:val="00555A04"/>
    <w:rsid w:val="00574EC8"/>
    <w:rsid w:val="00591D5A"/>
    <w:rsid w:val="005A2DAA"/>
    <w:rsid w:val="005A4550"/>
    <w:rsid w:val="005D409F"/>
    <w:rsid w:val="00604C58"/>
    <w:rsid w:val="00605127"/>
    <w:rsid w:val="00611E2C"/>
    <w:rsid w:val="00616DC0"/>
    <w:rsid w:val="00624E03"/>
    <w:rsid w:val="00627A7F"/>
    <w:rsid w:val="00650881"/>
    <w:rsid w:val="0067212D"/>
    <w:rsid w:val="00675701"/>
    <w:rsid w:val="006771F4"/>
    <w:rsid w:val="00690639"/>
    <w:rsid w:val="006A4E7F"/>
    <w:rsid w:val="006C0FC8"/>
    <w:rsid w:val="006C575C"/>
    <w:rsid w:val="006E2315"/>
    <w:rsid w:val="006F4D02"/>
    <w:rsid w:val="00710EE6"/>
    <w:rsid w:val="007636AA"/>
    <w:rsid w:val="00774FC5"/>
    <w:rsid w:val="00776E96"/>
    <w:rsid w:val="007C506A"/>
    <w:rsid w:val="007E50B1"/>
    <w:rsid w:val="008051DA"/>
    <w:rsid w:val="00813AC5"/>
    <w:rsid w:val="00822848"/>
    <w:rsid w:val="00827BC1"/>
    <w:rsid w:val="00835F57"/>
    <w:rsid w:val="00872F72"/>
    <w:rsid w:val="008743B5"/>
    <w:rsid w:val="0089304E"/>
    <w:rsid w:val="008A6C60"/>
    <w:rsid w:val="008E2131"/>
    <w:rsid w:val="008F02EA"/>
    <w:rsid w:val="00904473"/>
    <w:rsid w:val="009117A5"/>
    <w:rsid w:val="0091216E"/>
    <w:rsid w:val="00912BCD"/>
    <w:rsid w:val="00946B04"/>
    <w:rsid w:val="00992FDE"/>
    <w:rsid w:val="009C23FE"/>
    <w:rsid w:val="009C791E"/>
    <w:rsid w:val="009D261F"/>
    <w:rsid w:val="009E3BA9"/>
    <w:rsid w:val="009F1E16"/>
    <w:rsid w:val="00A0059C"/>
    <w:rsid w:val="00A2283D"/>
    <w:rsid w:val="00A64A29"/>
    <w:rsid w:val="00A9538C"/>
    <w:rsid w:val="00A95958"/>
    <w:rsid w:val="00AA7B60"/>
    <w:rsid w:val="00AD0853"/>
    <w:rsid w:val="00AD552F"/>
    <w:rsid w:val="00B22B1F"/>
    <w:rsid w:val="00B45510"/>
    <w:rsid w:val="00B66F9B"/>
    <w:rsid w:val="00B8757E"/>
    <w:rsid w:val="00BC0C48"/>
    <w:rsid w:val="00BF05B6"/>
    <w:rsid w:val="00C2262A"/>
    <w:rsid w:val="00C5246A"/>
    <w:rsid w:val="00C93210"/>
    <w:rsid w:val="00CB2477"/>
    <w:rsid w:val="00CB7E11"/>
    <w:rsid w:val="00CF443C"/>
    <w:rsid w:val="00D16E98"/>
    <w:rsid w:val="00D421B6"/>
    <w:rsid w:val="00D42309"/>
    <w:rsid w:val="00D52154"/>
    <w:rsid w:val="00D542FE"/>
    <w:rsid w:val="00D614A9"/>
    <w:rsid w:val="00DA3936"/>
    <w:rsid w:val="00DC2211"/>
    <w:rsid w:val="00DF5CBE"/>
    <w:rsid w:val="00DF6A17"/>
    <w:rsid w:val="00E36644"/>
    <w:rsid w:val="00E77698"/>
    <w:rsid w:val="00E807AB"/>
    <w:rsid w:val="00EA05BC"/>
    <w:rsid w:val="00EC0E48"/>
    <w:rsid w:val="00EC3627"/>
    <w:rsid w:val="00ED0957"/>
    <w:rsid w:val="00ED6C8A"/>
    <w:rsid w:val="00EE6290"/>
    <w:rsid w:val="00EF2F7A"/>
    <w:rsid w:val="00F00B6D"/>
    <w:rsid w:val="00F02E0F"/>
    <w:rsid w:val="00F03FCD"/>
    <w:rsid w:val="00F0448B"/>
    <w:rsid w:val="00F0547F"/>
    <w:rsid w:val="00F13F7F"/>
    <w:rsid w:val="00F33CAF"/>
    <w:rsid w:val="00F5411E"/>
    <w:rsid w:val="00FD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8BA7F7DF-A396-4967-B3D7-D4F0894F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autoSpaceDE w:val="0"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Times New Roman" w:hAnsi="Times New Roman"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WW8NumSt19z0">
    <w:name w:val="WW8NumSt19z0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Caracteresdenotaderodap">
    <w:name w:val="Caracteres de nota de rodapé"/>
    <w:rPr>
      <w:sz w:val="20"/>
      <w:szCs w:val="20"/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1"/>
  </w:style>
  <w:style w:type="character" w:customStyle="1" w:styleId="tw4winExternal">
    <w:name w:val="tw4winExternal"/>
    <w:rPr>
      <w:rFonts w:ascii="Courier New" w:hAnsi="Courier New" w:cs="Courier New"/>
      <w:color w:val="808080"/>
      <w:lang w:val="pt-BR" w:eastAsia="pt-BR"/>
    </w:rPr>
  </w:style>
  <w:style w:type="character" w:customStyle="1" w:styleId="tw4winInternal">
    <w:name w:val="tw4winInternal"/>
    <w:rPr>
      <w:rFonts w:ascii="Courier New" w:hAnsi="Courier New" w:cs="Courier New"/>
      <w:color w:val="FF0000"/>
      <w:lang w:val="pt-BR" w:eastAsia="pt-BR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color w:val="008000"/>
      <w:lang w:val="pt-BR" w:eastAsia="pt-BR"/>
    </w:rPr>
  </w:style>
  <w:style w:type="character" w:customStyle="1" w:styleId="tw4winJump">
    <w:name w:val="tw4winJump"/>
    <w:rPr>
      <w:rFonts w:ascii="Courier New" w:hAnsi="Courier New" w:cs="Courier New"/>
      <w:color w:val="008080"/>
      <w:lang w:val="pt-BR" w:eastAsia="pt-BR"/>
    </w:rPr>
  </w:style>
  <w:style w:type="character" w:customStyle="1" w:styleId="DONOTTRANSLATE">
    <w:name w:val="DO_NOT_TRANSLATE"/>
    <w:rPr>
      <w:rFonts w:ascii="Courier New" w:hAnsi="Courier New" w:cs="Courier New"/>
      <w:color w:val="800000"/>
      <w:lang w:val="pt-BR" w:eastAsia="pt-BR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  <w:lang w:val="en-US"/>
    </w:rPr>
  </w:style>
  <w:style w:type="character" w:customStyle="1" w:styleId="sentence">
    <w:name w:val="sentence"/>
    <w:basedOn w:val="Fontepargpadro1"/>
  </w:style>
  <w:style w:type="character" w:customStyle="1" w:styleId="apple-converted-space">
    <w:name w:val="apple-converted-space"/>
    <w:basedOn w:val="Fontepargpadro1"/>
  </w:style>
  <w:style w:type="character" w:customStyle="1" w:styleId="parameter">
    <w:name w:val="parameter"/>
    <w:basedOn w:val="Fontepargpadro1"/>
  </w:style>
  <w:style w:type="character" w:customStyle="1" w:styleId="Vnculodendice">
    <w:name w:val="Vínculo de índice"/>
  </w:style>
  <w:style w:type="paragraph" w:customStyle="1" w:styleId="Ttulo30">
    <w:name w:val="Título3"/>
    <w:basedOn w:val="Normal"/>
    <w:next w:val="Normal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customStyle="1" w:styleId="Recuonormal1">
    <w:name w:val="Recuo normal1"/>
    <w:basedOn w:val="Normal"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pPr>
      <w:numPr>
        <w:numId w:val="2"/>
      </w:numPr>
      <w:ind w:left="720"/>
    </w:pPr>
  </w:style>
  <w:style w:type="paragraph" w:customStyle="1" w:styleId="Bullet2">
    <w:name w:val="Bullet2"/>
    <w:basedOn w:val="Normal"/>
    <w:pPr>
      <w:numPr>
        <w:numId w:val="3"/>
      </w:numPr>
      <w:ind w:left="144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MapadoDocumento1">
    <w:name w:val="Mapa do Documento1"/>
    <w:basedOn w:val="Normal"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paragraph" w:styleId="Textodebalo">
    <w:name w:val="Balloon Text"/>
    <w:basedOn w:val="Normal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425"/>
      </w:tabs>
      <w:ind w:left="2547"/>
    </w:pPr>
  </w:style>
  <w:style w:type="paragraph" w:customStyle="1" w:styleId="PSDS-CorpodeTexto">
    <w:name w:val="PSDS - Corpo de Texto"/>
    <w:basedOn w:val="Normal"/>
    <w:pPr>
      <w:widowControl/>
      <w:ind w:firstLine="709"/>
      <w:jc w:val="both"/>
    </w:pPr>
    <w:rPr>
      <w:rFonts w:ascii="Spranq eco sans" w:hAnsi="Spranq eco sans" w:cs="Spranq eco sans"/>
    </w:rPr>
  </w:style>
  <w:style w:type="paragraph" w:customStyle="1" w:styleId="Padro">
    <w:name w:val="Padrão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36"/>
      <w:szCs w:val="24"/>
      <w:lang w:val="en-US" w:eastAsia="zh-CN" w:bidi="hi-IN"/>
    </w:rPr>
  </w:style>
  <w:style w:type="paragraph" w:customStyle="1" w:styleId="Objetocomseta">
    <w:name w:val="Objeto com seta"/>
    <w:basedOn w:val="Padro"/>
  </w:style>
  <w:style w:type="paragraph" w:customStyle="1" w:styleId="Objetocomsombra">
    <w:name w:val="Objeto com sombra"/>
    <w:basedOn w:val="Padro"/>
  </w:style>
  <w:style w:type="paragraph" w:customStyle="1" w:styleId="Objetosempreenchimento">
    <w:name w:val="Objeto sem preenchimento"/>
    <w:basedOn w:val="Padro"/>
  </w:style>
  <w:style w:type="paragraph" w:customStyle="1" w:styleId="Objetosempreenchimentonemlinha">
    <w:name w:val="Objeto sem preenchimento nem linha"/>
    <w:basedOn w:val="Padro"/>
  </w:style>
  <w:style w:type="paragraph" w:customStyle="1" w:styleId="Corpodotextojustificado">
    <w:name w:val="Corpo do texto justificado"/>
    <w:basedOn w:val="Padro"/>
  </w:style>
  <w:style w:type="paragraph" w:customStyle="1" w:styleId="Recuodaprimeiralinha">
    <w:name w:val="Recuo da primeira linha"/>
    <w:basedOn w:val="Padro"/>
    <w:pPr>
      <w:ind w:firstLine="340"/>
    </w:pPr>
  </w:style>
  <w:style w:type="paragraph" w:customStyle="1" w:styleId="Ttulo10">
    <w:name w:val="Título1"/>
    <w:basedOn w:val="Padro"/>
    <w:pPr>
      <w:jc w:val="center"/>
    </w:pPr>
  </w:style>
  <w:style w:type="paragraph" w:customStyle="1" w:styleId="Ttulo20">
    <w:name w:val="Título2"/>
    <w:basedOn w:val="Padro"/>
    <w:pPr>
      <w:spacing w:before="57" w:after="57"/>
      <w:ind w:right="113"/>
      <w:jc w:val="center"/>
    </w:pPr>
  </w:style>
  <w:style w:type="paragraph" w:customStyle="1" w:styleId="Linhadecota">
    <w:name w:val="Linha de cota"/>
    <w:basedOn w:val="Padro"/>
  </w:style>
  <w:style w:type="paragraph" w:customStyle="1" w:styleId="PadroLTGliederung1">
    <w:name w:val="Padrão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sz w:val="88"/>
      <w:szCs w:val="24"/>
      <w:lang w:val="en-US" w:eastAsia="zh-CN" w:bidi="hi-IN"/>
    </w:rPr>
  </w:style>
  <w:style w:type="paragraph" w:customStyle="1" w:styleId="PadroLTUntertitel">
    <w:name w:val="Padrão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sz w:val="64"/>
      <w:szCs w:val="24"/>
      <w:lang w:val="en-US" w:eastAsia="zh-CN" w:bidi="hi-IN"/>
    </w:rPr>
  </w:style>
  <w:style w:type="paragraph" w:customStyle="1" w:styleId="PadroLTNotizen">
    <w:name w:val="Padrão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sz w:val="24"/>
      <w:szCs w:val="24"/>
      <w:lang w:val="en-US" w:eastAsia="zh-CN" w:bidi="hi-IN"/>
    </w:rPr>
  </w:style>
  <w:style w:type="paragraph" w:customStyle="1" w:styleId="PadroLTHintergrundobjekte">
    <w:name w:val="Padrão~LT~Hintergrundobjekte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ascii="Arial" w:eastAsia="Tahoma" w:hAnsi="Arial" w:cs="Arial"/>
      <w:sz w:val="24"/>
      <w:szCs w:val="24"/>
      <w:lang w:val="en-US" w:eastAsia="zh-CN" w:bidi="hi-IN"/>
    </w:rPr>
  </w:style>
  <w:style w:type="paragraph" w:customStyle="1" w:styleId="PadroLTHintergrund">
    <w:name w:val="Padrão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default">
    <w:name w:val="default"/>
    <w:pPr>
      <w:suppressAutoHyphens/>
    </w:pPr>
    <w:rPr>
      <w:rFonts w:ascii="Mangal" w:eastAsia="Tahoma" w:hAnsi="Mangal" w:cs="Arial"/>
      <w:kern w:val="1"/>
      <w:sz w:val="36"/>
      <w:szCs w:val="24"/>
      <w:lang w:val="en-US" w:eastAsia="zh-CN" w:bidi="hi-IN"/>
    </w:rPr>
  </w:style>
  <w:style w:type="paragraph" w:customStyle="1" w:styleId="gray1">
    <w:name w:val="gray1"/>
    <w:basedOn w:val="default"/>
    <w:rPr>
      <w:rFonts w:cs="Mangal"/>
    </w:rPr>
  </w:style>
  <w:style w:type="paragraph" w:customStyle="1" w:styleId="gray2">
    <w:name w:val="gray2"/>
    <w:basedOn w:val="default"/>
    <w:rPr>
      <w:rFonts w:cs="Mangal"/>
    </w:rPr>
  </w:style>
  <w:style w:type="paragraph" w:customStyle="1" w:styleId="gray3">
    <w:name w:val="gray3"/>
    <w:basedOn w:val="default"/>
    <w:rPr>
      <w:rFonts w:cs="Mangal"/>
    </w:rPr>
  </w:style>
  <w:style w:type="paragraph" w:customStyle="1" w:styleId="bw1">
    <w:name w:val="bw1"/>
    <w:basedOn w:val="default"/>
    <w:rPr>
      <w:rFonts w:cs="Mangal"/>
    </w:rPr>
  </w:style>
  <w:style w:type="paragraph" w:customStyle="1" w:styleId="bw2">
    <w:name w:val="bw2"/>
    <w:basedOn w:val="default"/>
    <w:rPr>
      <w:rFonts w:cs="Mangal"/>
    </w:rPr>
  </w:style>
  <w:style w:type="paragraph" w:customStyle="1" w:styleId="bw3">
    <w:name w:val="bw3"/>
    <w:basedOn w:val="default"/>
    <w:rPr>
      <w:rFonts w:cs="Mangal"/>
    </w:rPr>
  </w:style>
  <w:style w:type="paragraph" w:customStyle="1" w:styleId="orange1">
    <w:name w:val="orange1"/>
    <w:basedOn w:val="default"/>
    <w:rPr>
      <w:rFonts w:cs="Mangal"/>
    </w:rPr>
  </w:style>
  <w:style w:type="paragraph" w:customStyle="1" w:styleId="orange2">
    <w:name w:val="orange2"/>
    <w:basedOn w:val="default"/>
    <w:rPr>
      <w:rFonts w:cs="Mangal"/>
    </w:rPr>
  </w:style>
  <w:style w:type="paragraph" w:customStyle="1" w:styleId="orange3">
    <w:name w:val="orange3"/>
    <w:basedOn w:val="default"/>
    <w:rPr>
      <w:rFonts w:cs="Mangal"/>
    </w:rPr>
  </w:style>
  <w:style w:type="paragraph" w:customStyle="1" w:styleId="turquise1">
    <w:name w:val="turquise1"/>
    <w:basedOn w:val="default"/>
    <w:rPr>
      <w:rFonts w:cs="Mangal"/>
    </w:rPr>
  </w:style>
  <w:style w:type="paragraph" w:customStyle="1" w:styleId="turquise2">
    <w:name w:val="turquise2"/>
    <w:basedOn w:val="default"/>
    <w:rPr>
      <w:rFonts w:cs="Mangal"/>
    </w:rPr>
  </w:style>
  <w:style w:type="paragraph" w:customStyle="1" w:styleId="turquise3">
    <w:name w:val="turquise3"/>
    <w:basedOn w:val="default"/>
    <w:rPr>
      <w:rFonts w:cs="Mangal"/>
    </w:rPr>
  </w:style>
  <w:style w:type="paragraph" w:customStyle="1" w:styleId="blue1">
    <w:name w:val="blue1"/>
    <w:basedOn w:val="default"/>
    <w:rPr>
      <w:rFonts w:cs="Mangal"/>
    </w:rPr>
  </w:style>
  <w:style w:type="paragraph" w:customStyle="1" w:styleId="blue2">
    <w:name w:val="blue2"/>
    <w:basedOn w:val="default"/>
    <w:rPr>
      <w:rFonts w:cs="Mangal"/>
    </w:rPr>
  </w:style>
  <w:style w:type="paragraph" w:customStyle="1" w:styleId="blue3">
    <w:name w:val="blue3"/>
    <w:basedOn w:val="default"/>
    <w:rPr>
      <w:rFonts w:cs="Mangal"/>
    </w:rPr>
  </w:style>
  <w:style w:type="paragraph" w:customStyle="1" w:styleId="sun1">
    <w:name w:val="sun1"/>
    <w:basedOn w:val="default"/>
    <w:rPr>
      <w:rFonts w:cs="Mangal"/>
    </w:rPr>
  </w:style>
  <w:style w:type="paragraph" w:customStyle="1" w:styleId="sun2">
    <w:name w:val="sun2"/>
    <w:basedOn w:val="default"/>
    <w:rPr>
      <w:rFonts w:cs="Mangal"/>
    </w:rPr>
  </w:style>
  <w:style w:type="paragraph" w:customStyle="1" w:styleId="sun3">
    <w:name w:val="sun3"/>
    <w:basedOn w:val="default"/>
    <w:rPr>
      <w:rFonts w:cs="Mangal"/>
    </w:rPr>
  </w:style>
  <w:style w:type="paragraph" w:customStyle="1" w:styleId="earth1">
    <w:name w:val="earth1"/>
    <w:basedOn w:val="default"/>
    <w:rPr>
      <w:rFonts w:cs="Mangal"/>
    </w:rPr>
  </w:style>
  <w:style w:type="paragraph" w:customStyle="1" w:styleId="earth2">
    <w:name w:val="earth2"/>
    <w:basedOn w:val="default"/>
    <w:rPr>
      <w:rFonts w:cs="Mangal"/>
    </w:rPr>
  </w:style>
  <w:style w:type="paragraph" w:customStyle="1" w:styleId="earth3">
    <w:name w:val="earth3"/>
    <w:basedOn w:val="default"/>
    <w:rPr>
      <w:rFonts w:cs="Mangal"/>
    </w:rPr>
  </w:style>
  <w:style w:type="paragraph" w:customStyle="1" w:styleId="green1">
    <w:name w:val="green1"/>
    <w:basedOn w:val="default"/>
    <w:rPr>
      <w:rFonts w:cs="Mangal"/>
    </w:rPr>
  </w:style>
  <w:style w:type="paragraph" w:customStyle="1" w:styleId="green2">
    <w:name w:val="green2"/>
    <w:basedOn w:val="default"/>
    <w:rPr>
      <w:rFonts w:cs="Mangal"/>
    </w:rPr>
  </w:style>
  <w:style w:type="paragraph" w:customStyle="1" w:styleId="green3">
    <w:name w:val="green3"/>
    <w:basedOn w:val="default"/>
    <w:rPr>
      <w:rFonts w:cs="Mangal"/>
    </w:rPr>
  </w:style>
  <w:style w:type="paragraph" w:customStyle="1" w:styleId="seetang1">
    <w:name w:val="seetang1"/>
    <w:basedOn w:val="default"/>
    <w:rPr>
      <w:rFonts w:cs="Mangal"/>
    </w:rPr>
  </w:style>
  <w:style w:type="paragraph" w:customStyle="1" w:styleId="seetang2">
    <w:name w:val="seetang2"/>
    <w:basedOn w:val="default"/>
    <w:rPr>
      <w:rFonts w:cs="Mangal"/>
    </w:rPr>
  </w:style>
  <w:style w:type="paragraph" w:customStyle="1" w:styleId="seetang3">
    <w:name w:val="seetang3"/>
    <w:basedOn w:val="default"/>
    <w:rPr>
      <w:rFonts w:cs="Mangal"/>
    </w:rPr>
  </w:style>
  <w:style w:type="paragraph" w:customStyle="1" w:styleId="lightblue1">
    <w:name w:val="lightblue1"/>
    <w:basedOn w:val="default"/>
    <w:rPr>
      <w:rFonts w:cs="Mangal"/>
    </w:rPr>
  </w:style>
  <w:style w:type="paragraph" w:customStyle="1" w:styleId="lightblue2">
    <w:name w:val="lightblue2"/>
    <w:basedOn w:val="default"/>
    <w:rPr>
      <w:rFonts w:cs="Mangal"/>
    </w:rPr>
  </w:style>
  <w:style w:type="paragraph" w:customStyle="1" w:styleId="lightblue3">
    <w:name w:val="lightblue3"/>
    <w:basedOn w:val="default"/>
    <w:rPr>
      <w:rFonts w:cs="Mangal"/>
    </w:rPr>
  </w:style>
  <w:style w:type="paragraph" w:customStyle="1" w:styleId="yellow1">
    <w:name w:val="yellow1"/>
    <w:basedOn w:val="default"/>
    <w:rPr>
      <w:rFonts w:cs="Mangal"/>
    </w:rPr>
  </w:style>
  <w:style w:type="paragraph" w:customStyle="1" w:styleId="yellow2">
    <w:name w:val="yellow2"/>
    <w:basedOn w:val="default"/>
    <w:rPr>
      <w:rFonts w:cs="Mangal"/>
    </w:rPr>
  </w:style>
  <w:style w:type="paragraph" w:customStyle="1" w:styleId="yellow3">
    <w:name w:val="yellow3"/>
    <w:basedOn w:val="default"/>
    <w:rPr>
      <w:rFonts w:cs="Mangal"/>
    </w:rPr>
  </w:style>
  <w:style w:type="paragraph" w:customStyle="1" w:styleId="Objetosdoplanodefundo">
    <w:name w:val="Objetos do plano de fundo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Planodefundo">
    <w:name w:val="Plano de fundo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Notas">
    <w:name w:val="Notas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Estruturadetpicos1">
    <w:name w:val="Estrutura de tópicos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Estruturadetpicos2">
    <w:name w:val="Estrutura de tópicos 2"/>
    <w:basedOn w:val="Estruturadetpicos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Estruturadetpicos3">
    <w:name w:val="Estrutura de tópicos 3"/>
    <w:basedOn w:val="Estruturadetpicos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Estruturadetpicos4">
    <w:name w:val="Estrutura de tópicos 4"/>
    <w:basedOn w:val="Estruturadetpicos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Estruturadetpicos5">
    <w:name w:val="Estrutura de tópicos 5"/>
    <w:basedOn w:val="Estruturadetpicos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LTGliederung2">
    <w:name w:val="Título1~LT~Gliederung 2"/>
    <w:basedOn w:val="Ttulo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LTGliederung3">
    <w:name w:val="Título1~LT~Gliederung 3"/>
    <w:basedOn w:val="Ttulo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LTGliederung4">
    <w:name w:val="Título1~LT~Gliederung 4"/>
    <w:basedOn w:val="Ttulo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LTGliederung5">
    <w:name w:val="Título1~LT~Gliederung 5"/>
    <w:basedOn w:val="Ttulo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LTUntertitel">
    <w:name w:val="Título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S PGothic" w:eastAsia="Tahoma" w:hAnsi="MS PGothic" w:cs="Arial"/>
      <w:kern w:val="1"/>
      <w:sz w:val="52"/>
      <w:szCs w:val="24"/>
      <w:lang w:val="en-US" w:eastAsia="zh-CN" w:bidi="hi-IN"/>
    </w:rPr>
  </w:style>
  <w:style w:type="paragraph" w:customStyle="1" w:styleId="Ttulo1LTNotizen">
    <w:name w:val="Título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LTHintergrundobjekte">
    <w:name w:val="Título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LTHintergrund">
    <w:name w:val="Título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2LTGliederung1">
    <w:name w:val="Título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56"/>
      <w:szCs w:val="24"/>
      <w:lang w:val="en-US" w:eastAsia="zh-CN" w:bidi="hi-IN"/>
    </w:rPr>
  </w:style>
  <w:style w:type="paragraph" w:customStyle="1" w:styleId="Ttulo2LTGliederung2">
    <w:name w:val="Título2~LT~Gliederung 2"/>
    <w:basedOn w:val="Ttulo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</w:rPr>
  </w:style>
  <w:style w:type="paragraph" w:customStyle="1" w:styleId="Ttulo2LTGliederung3">
    <w:name w:val="Título2~LT~Gliederung 3"/>
    <w:basedOn w:val="Ttulo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2LTGliederung4">
    <w:name w:val="Título2~LT~Gliederung 4"/>
    <w:basedOn w:val="Ttulo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2LTGliederung5">
    <w:name w:val="Título2~LT~Gliederung 5"/>
    <w:basedOn w:val="Ttulo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2LTGliederung6">
    <w:name w:val="Título2~LT~Gliederung 6"/>
    <w:basedOn w:val="Ttulo2LTGliederung5"/>
  </w:style>
  <w:style w:type="paragraph" w:customStyle="1" w:styleId="Ttulo2LTGliederung7">
    <w:name w:val="Título2~LT~Gliederung 7"/>
    <w:basedOn w:val="Ttulo2LTGliederung6"/>
  </w:style>
  <w:style w:type="paragraph" w:customStyle="1" w:styleId="Ttulo2LTGliederung8">
    <w:name w:val="Título2~LT~Gliederung 8"/>
    <w:basedOn w:val="Ttulo2LTGliederung7"/>
  </w:style>
  <w:style w:type="paragraph" w:customStyle="1" w:styleId="Ttulo2LTGliederung9">
    <w:name w:val="Título2~LT~Gliederung 9"/>
    <w:basedOn w:val="Ttulo2LTGliederung8"/>
  </w:style>
  <w:style w:type="paragraph" w:customStyle="1" w:styleId="Ttulo2LTTitel">
    <w:name w:val="Título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2LTUntertitel">
    <w:name w:val="Título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2LTNotizen">
    <w:name w:val="Título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2LTHintergrundobjekte">
    <w:name w:val="Título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2LTHintergrund">
    <w:name w:val="Título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3LTGliederung1">
    <w:name w:val="Título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Gliederung2">
    <w:name w:val="Título3~LT~Gliederung 2"/>
    <w:basedOn w:val="Ttulo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3LTGliederung3">
    <w:name w:val="Título3~LT~Gliederung 3"/>
    <w:basedOn w:val="Ttulo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3LTGliederung4">
    <w:name w:val="Título3~LT~Gliederung 4"/>
    <w:basedOn w:val="Ttulo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3LTGliederung5">
    <w:name w:val="Título3~LT~Gliederung 5"/>
    <w:basedOn w:val="Ttulo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3LTGliederung6">
    <w:name w:val="Título3~LT~Gliederung 6"/>
    <w:basedOn w:val="Ttulo3LTGliederung5"/>
  </w:style>
  <w:style w:type="paragraph" w:customStyle="1" w:styleId="Ttulo3LTGliederung7">
    <w:name w:val="Título3~LT~Gliederung 7"/>
    <w:basedOn w:val="Ttulo3LTGliederung6"/>
  </w:style>
  <w:style w:type="paragraph" w:customStyle="1" w:styleId="Ttulo3LTGliederung8">
    <w:name w:val="Título3~LT~Gliederung 8"/>
    <w:basedOn w:val="Ttulo3LTGliederung7"/>
  </w:style>
  <w:style w:type="paragraph" w:customStyle="1" w:styleId="Ttulo3LTGliederung9">
    <w:name w:val="Título3~LT~Gliederung 9"/>
    <w:basedOn w:val="Ttulo3LTGliederung8"/>
  </w:style>
  <w:style w:type="paragraph" w:customStyle="1" w:styleId="Ttulo3LTTitel">
    <w:name w:val="Título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3LTUntertitel">
    <w:name w:val="Título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3LTNotizen">
    <w:name w:val="Título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3LTHintergrundobjekte">
    <w:name w:val="Título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3LTHintergrund">
    <w:name w:val="Título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4LTGliederung1">
    <w:name w:val="Título4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Gliederung2">
    <w:name w:val="Título4~LT~Gliederung 2"/>
    <w:basedOn w:val="Ttulo4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4LTGliederung3">
    <w:name w:val="Título4~LT~Gliederung 3"/>
    <w:basedOn w:val="Ttulo4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4LTGliederung4">
    <w:name w:val="Título4~LT~Gliederung 4"/>
    <w:basedOn w:val="Ttulo4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4LTGliederung5">
    <w:name w:val="Título4~LT~Gliederung 5"/>
    <w:basedOn w:val="Ttulo4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4LTGliederung6">
    <w:name w:val="Título4~LT~Gliederung 6"/>
    <w:basedOn w:val="Ttulo4LTGliederung5"/>
  </w:style>
  <w:style w:type="paragraph" w:customStyle="1" w:styleId="Ttulo4LTGliederung7">
    <w:name w:val="Título4~LT~Gliederung 7"/>
    <w:basedOn w:val="Ttulo4LTGliederung6"/>
  </w:style>
  <w:style w:type="paragraph" w:customStyle="1" w:styleId="Ttulo4LTGliederung8">
    <w:name w:val="Título4~LT~Gliederung 8"/>
    <w:basedOn w:val="Ttulo4LTGliederung7"/>
  </w:style>
  <w:style w:type="paragraph" w:customStyle="1" w:styleId="Ttulo4LTGliederung9">
    <w:name w:val="Título4~LT~Gliederung 9"/>
    <w:basedOn w:val="Ttulo4LTGliederung8"/>
  </w:style>
  <w:style w:type="paragraph" w:customStyle="1" w:styleId="Ttulo4LTTitel">
    <w:name w:val="Título4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4LTUntertitel">
    <w:name w:val="Título4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4LTNotizen">
    <w:name w:val="Título4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4LTHintergrundobjekte">
    <w:name w:val="Título4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4LTHintergrund">
    <w:name w:val="Título4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5LTGliederung1">
    <w:name w:val="Título5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Gliederung2">
    <w:name w:val="Título5~LT~Gliederung 2"/>
    <w:basedOn w:val="Ttulo5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5LTGliederung3">
    <w:name w:val="Título5~LT~Gliederung 3"/>
    <w:basedOn w:val="Ttulo5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5LTGliederung4">
    <w:name w:val="Título5~LT~Gliederung 4"/>
    <w:basedOn w:val="Ttulo5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5LTGliederung5">
    <w:name w:val="Título5~LT~Gliederung 5"/>
    <w:basedOn w:val="Ttulo5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5LTGliederung6">
    <w:name w:val="Título5~LT~Gliederung 6"/>
    <w:basedOn w:val="Ttulo5LTGliederung5"/>
  </w:style>
  <w:style w:type="paragraph" w:customStyle="1" w:styleId="Ttulo5LTGliederung7">
    <w:name w:val="Título5~LT~Gliederung 7"/>
    <w:basedOn w:val="Ttulo5LTGliederung6"/>
  </w:style>
  <w:style w:type="paragraph" w:customStyle="1" w:styleId="Ttulo5LTGliederung8">
    <w:name w:val="Título5~LT~Gliederung 8"/>
    <w:basedOn w:val="Ttulo5LTGliederung7"/>
  </w:style>
  <w:style w:type="paragraph" w:customStyle="1" w:styleId="Ttulo5LTGliederung9">
    <w:name w:val="Título5~LT~Gliederung 9"/>
    <w:basedOn w:val="Ttulo5LTGliederung8"/>
  </w:style>
  <w:style w:type="paragraph" w:customStyle="1" w:styleId="Ttulo5LTTitel">
    <w:name w:val="Título5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5LTUntertitel">
    <w:name w:val="Título5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5LTNotizen">
    <w:name w:val="Título5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5LTHintergrundobjekte">
    <w:name w:val="Título5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5LTHintergrund">
    <w:name w:val="Título5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6LTGliederung1">
    <w:name w:val="Título6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Gliederung2">
    <w:name w:val="Título6~LT~Gliederung 2"/>
    <w:basedOn w:val="Ttulo6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6LTGliederung3">
    <w:name w:val="Título6~LT~Gliederung 3"/>
    <w:basedOn w:val="Ttulo6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6LTGliederung4">
    <w:name w:val="Título6~LT~Gliederung 4"/>
    <w:basedOn w:val="Ttulo6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6LTGliederung5">
    <w:name w:val="Título6~LT~Gliederung 5"/>
    <w:basedOn w:val="Ttulo6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6LTGliederung6">
    <w:name w:val="Título6~LT~Gliederung 6"/>
    <w:basedOn w:val="Ttulo6LTGliederung5"/>
  </w:style>
  <w:style w:type="paragraph" w:customStyle="1" w:styleId="Ttulo6LTGliederung7">
    <w:name w:val="Título6~LT~Gliederung 7"/>
    <w:basedOn w:val="Ttulo6LTGliederung6"/>
  </w:style>
  <w:style w:type="paragraph" w:customStyle="1" w:styleId="Ttulo6LTGliederung8">
    <w:name w:val="Título6~LT~Gliederung 8"/>
    <w:basedOn w:val="Ttulo6LTGliederung7"/>
  </w:style>
  <w:style w:type="paragraph" w:customStyle="1" w:styleId="Ttulo6LTGliederung9">
    <w:name w:val="Título6~LT~Gliederung 9"/>
    <w:basedOn w:val="Ttulo6LTGliederung8"/>
  </w:style>
  <w:style w:type="paragraph" w:customStyle="1" w:styleId="Ttulo6LTTitel">
    <w:name w:val="Título6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6LTUntertitel">
    <w:name w:val="Título6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6LTNotizen">
    <w:name w:val="Título6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6LTHintergrundobjekte">
    <w:name w:val="Título6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6LTHintergrund">
    <w:name w:val="Título6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7LTGliederung1">
    <w:name w:val="Título7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Gliederung2">
    <w:name w:val="Título7~LT~Gliederung 2"/>
    <w:basedOn w:val="Ttulo7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7LTGliederung3">
    <w:name w:val="Título7~LT~Gliederung 3"/>
    <w:basedOn w:val="Ttulo7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7LTGliederung4">
    <w:name w:val="Título7~LT~Gliederung 4"/>
    <w:basedOn w:val="Ttulo7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7LTGliederung5">
    <w:name w:val="Título7~LT~Gliederung 5"/>
    <w:basedOn w:val="Ttulo7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7LTGliederung6">
    <w:name w:val="Título7~LT~Gliederung 6"/>
    <w:basedOn w:val="Ttulo7LTGliederung5"/>
  </w:style>
  <w:style w:type="paragraph" w:customStyle="1" w:styleId="Ttulo7LTGliederung7">
    <w:name w:val="Título7~LT~Gliederung 7"/>
    <w:basedOn w:val="Ttulo7LTGliederung6"/>
  </w:style>
  <w:style w:type="paragraph" w:customStyle="1" w:styleId="Ttulo7LTGliederung8">
    <w:name w:val="Título7~LT~Gliederung 8"/>
    <w:basedOn w:val="Ttulo7LTGliederung7"/>
  </w:style>
  <w:style w:type="paragraph" w:customStyle="1" w:styleId="Ttulo7LTGliederung9">
    <w:name w:val="Título7~LT~Gliederung 9"/>
    <w:basedOn w:val="Ttulo7LTGliederung8"/>
  </w:style>
  <w:style w:type="paragraph" w:customStyle="1" w:styleId="Ttulo7LTTitel">
    <w:name w:val="Título7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7LTUntertitel">
    <w:name w:val="Título7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7LTNotizen">
    <w:name w:val="Título7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7LTHintergrundobjekte">
    <w:name w:val="Título7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7LTHintergrund">
    <w:name w:val="Título7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8LTGliederung1">
    <w:name w:val="Título8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Gliederung2">
    <w:name w:val="Título8~LT~Gliederung 2"/>
    <w:basedOn w:val="Ttulo8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8LTGliederung3">
    <w:name w:val="Título8~LT~Gliederung 3"/>
    <w:basedOn w:val="Ttulo8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8LTGliederung4">
    <w:name w:val="Título8~LT~Gliederung 4"/>
    <w:basedOn w:val="Ttulo8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8LTGliederung5">
    <w:name w:val="Título8~LT~Gliederung 5"/>
    <w:basedOn w:val="Ttulo8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8LTGliederung6">
    <w:name w:val="Título8~LT~Gliederung 6"/>
    <w:basedOn w:val="Ttulo8LTGliederung5"/>
  </w:style>
  <w:style w:type="paragraph" w:customStyle="1" w:styleId="Ttulo8LTGliederung7">
    <w:name w:val="Título8~LT~Gliederung 7"/>
    <w:basedOn w:val="Ttulo8LTGliederung6"/>
  </w:style>
  <w:style w:type="paragraph" w:customStyle="1" w:styleId="Ttulo8LTGliederung8">
    <w:name w:val="Título8~LT~Gliederung 8"/>
    <w:basedOn w:val="Ttulo8LTGliederung7"/>
  </w:style>
  <w:style w:type="paragraph" w:customStyle="1" w:styleId="Ttulo8LTGliederung9">
    <w:name w:val="Título8~LT~Gliederung 9"/>
    <w:basedOn w:val="Ttulo8LTGliederung8"/>
  </w:style>
  <w:style w:type="paragraph" w:customStyle="1" w:styleId="Ttulo8LTTitel">
    <w:name w:val="Título8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8LTUntertitel">
    <w:name w:val="Título8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8LTNotizen">
    <w:name w:val="Título8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8LTHintergrundobjekte">
    <w:name w:val="Título8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8LTHintergrund">
    <w:name w:val="Título8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9LTGliederung1">
    <w:name w:val="Título9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Gliederung2">
    <w:name w:val="Título9~LT~Gliederung 2"/>
    <w:basedOn w:val="Ttulo9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9LTGliederung3">
    <w:name w:val="Título9~LT~Gliederung 3"/>
    <w:basedOn w:val="Ttulo9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9LTGliederung4">
    <w:name w:val="Título9~LT~Gliederung 4"/>
    <w:basedOn w:val="Ttulo9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9LTGliederung5">
    <w:name w:val="Título9~LT~Gliederung 5"/>
    <w:basedOn w:val="Ttulo9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9LTGliederung6">
    <w:name w:val="Título9~LT~Gliederung 6"/>
    <w:basedOn w:val="Ttulo9LTGliederung5"/>
  </w:style>
  <w:style w:type="paragraph" w:customStyle="1" w:styleId="Ttulo9LTGliederung7">
    <w:name w:val="Título9~LT~Gliederung 7"/>
    <w:basedOn w:val="Ttulo9LTGliederung6"/>
  </w:style>
  <w:style w:type="paragraph" w:customStyle="1" w:styleId="Ttulo9LTGliederung8">
    <w:name w:val="Título9~LT~Gliederung 8"/>
    <w:basedOn w:val="Ttulo9LTGliederung7"/>
  </w:style>
  <w:style w:type="paragraph" w:customStyle="1" w:styleId="Ttulo9LTGliederung9">
    <w:name w:val="Título9~LT~Gliederung 9"/>
    <w:basedOn w:val="Ttulo9LTGliederung8"/>
  </w:style>
  <w:style w:type="paragraph" w:customStyle="1" w:styleId="Ttulo9LTTitel">
    <w:name w:val="Título9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9LTUntertitel">
    <w:name w:val="Título9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9LTNotizen">
    <w:name w:val="Título9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9LTHintergrundobjekte">
    <w:name w:val="Título9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9LTHintergrund">
    <w:name w:val="Título9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0LTGliederung1">
    <w:name w:val="Título10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Gliederung2">
    <w:name w:val="Título10~LT~Gliederung 2"/>
    <w:basedOn w:val="Ttulo10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0LTGliederung3">
    <w:name w:val="Título10~LT~Gliederung 3"/>
    <w:basedOn w:val="Ttulo10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0LTGliederung4">
    <w:name w:val="Título10~LT~Gliederung 4"/>
    <w:basedOn w:val="Ttulo10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0LTGliederung5">
    <w:name w:val="Título10~LT~Gliederung 5"/>
    <w:basedOn w:val="Ttulo10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0LTGliederung6">
    <w:name w:val="Título10~LT~Gliederung 6"/>
    <w:basedOn w:val="Ttulo10LTGliederung5"/>
  </w:style>
  <w:style w:type="paragraph" w:customStyle="1" w:styleId="Ttulo10LTGliederung7">
    <w:name w:val="Título10~LT~Gliederung 7"/>
    <w:basedOn w:val="Ttulo10LTGliederung6"/>
  </w:style>
  <w:style w:type="paragraph" w:customStyle="1" w:styleId="Ttulo10LTGliederung8">
    <w:name w:val="Título10~LT~Gliederung 8"/>
    <w:basedOn w:val="Ttulo10LTGliederung7"/>
  </w:style>
  <w:style w:type="paragraph" w:customStyle="1" w:styleId="Ttulo10LTGliederung9">
    <w:name w:val="Título10~LT~Gliederung 9"/>
    <w:basedOn w:val="Ttulo10LTGliederung8"/>
  </w:style>
  <w:style w:type="paragraph" w:customStyle="1" w:styleId="Ttulo10LTTitel">
    <w:name w:val="Título10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0LTUntertitel">
    <w:name w:val="Título10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0LTNotizen">
    <w:name w:val="Título10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0LTHintergrundobjekte">
    <w:name w:val="Título10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0LTHintergrund">
    <w:name w:val="Título10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1LTGliederung1">
    <w:name w:val="Título11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Gliederung2">
    <w:name w:val="Título11~LT~Gliederung 2"/>
    <w:basedOn w:val="Ttulo1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1LTGliederung3">
    <w:name w:val="Título11~LT~Gliederung 3"/>
    <w:basedOn w:val="Ttulo1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1LTGliederung4">
    <w:name w:val="Título11~LT~Gliederung 4"/>
    <w:basedOn w:val="Ttulo1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1LTGliederung5">
    <w:name w:val="Título11~LT~Gliederung 5"/>
    <w:basedOn w:val="Ttulo1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1LTGliederung6">
    <w:name w:val="Título11~LT~Gliederung 6"/>
    <w:basedOn w:val="Ttulo11LTGliederung5"/>
  </w:style>
  <w:style w:type="paragraph" w:customStyle="1" w:styleId="Ttulo11LTGliederung7">
    <w:name w:val="Título11~LT~Gliederung 7"/>
    <w:basedOn w:val="Ttulo11LTGliederung6"/>
  </w:style>
  <w:style w:type="paragraph" w:customStyle="1" w:styleId="Ttulo11LTGliederung8">
    <w:name w:val="Título11~LT~Gliederung 8"/>
    <w:basedOn w:val="Ttulo11LTGliederung7"/>
  </w:style>
  <w:style w:type="paragraph" w:customStyle="1" w:styleId="Ttulo11LTGliederung9">
    <w:name w:val="Título11~LT~Gliederung 9"/>
    <w:basedOn w:val="Ttulo11LTGliederung8"/>
  </w:style>
  <w:style w:type="paragraph" w:customStyle="1" w:styleId="Ttulo11LTTitel">
    <w:name w:val="Título11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1LTUntertitel">
    <w:name w:val="Título11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1LTNotizen">
    <w:name w:val="Título11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1LTHintergrundobjekte">
    <w:name w:val="Título11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1LTHintergrund">
    <w:name w:val="Título11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2LTGliederung1">
    <w:name w:val="Título12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Gliederung2">
    <w:name w:val="Título12~LT~Gliederung 2"/>
    <w:basedOn w:val="Ttulo12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2LTGliederung3">
    <w:name w:val="Título12~LT~Gliederung 3"/>
    <w:basedOn w:val="Ttulo12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2LTGliederung4">
    <w:name w:val="Título12~LT~Gliederung 4"/>
    <w:basedOn w:val="Ttulo12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2LTGliederung5">
    <w:name w:val="Título12~LT~Gliederung 5"/>
    <w:basedOn w:val="Ttulo12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2LTGliederung6">
    <w:name w:val="Título12~LT~Gliederung 6"/>
    <w:basedOn w:val="Ttulo12LTGliederung5"/>
  </w:style>
  <w:style w:type="paragraph" w:customStyle="1" w:styleId="Ttulo12LTGliederung7">
    <w:name w:val="Título12~LT~Gliederung 7"/>
    <w:basedOn w:val="Ttulo12LTGliederung6"/>
  </w:style>
  <w:style w:type="paragraph" w:customStyle="1" w:styleId="Ttulo12LTGliederung8">
    <w:name w:val="Título12~LT~Gliederung 8"/>
    <w:basedOn w:val="Ttulo12LTGliederung7"/>
  </w:style>
  <w:style w:type="paragraph" w:customStyle="1" w:styleId="Ttulo12LTGliederung9">
    <w:name w:val="Título12~LT~Gliederung 9"/>
    <w:basedOn w:val="Ttulo12LTGliederung8"/>
  </w:style>
  <w:style w:type="paragraph" w:customStyle="1" w:styleId="Ttulo12LTTitel">
    <w:name w:val="Título12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2LTUntertitel">
    <w:name w:val="Título12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2LTNotizen">
    <w:name w:val="Título12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2LTHintergrundobjekte">
    <w:name w:val="Título12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2LTHintergrund">
    <w:name w:val="Título12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paragraph" w:customStyle="1" w:styleId="Ttulo13LTGliederung1">
    <w:name w:val="Título13~LT~Gliederung 1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spacing w:before="160"/>
    </w:pPr>
    <w:rPr>
      <w:rFonts w:ascii="Mangal" w:eastAsia="Tahoma" w:hAnsi="Mangal" w:cs="Arial"/>
      <w:kern w:val="1"/>
      <w:sz w:val="48"/>
      <w:szCs w:val="24"/>
      <w:lang w:val="en-US" w:eastAsia="zh-CN" w:bidi="hi-IN"/>
    </w:rPr>
  </w:style>
  <w:style w:type="paragraph" w:customStyle="1" w:styleId="Ttulo13LTGliederung2">
    <w:name w:val="Título13~LT~Gliederung 2"/>
    <w:basedOn w:val="Ttulo13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rFonts w:cs="Mangal"/>
      <w:sz w:val="56"/>
    </w:rPr>
  </w:style>
  <w:style w:type="paragraph" w:customStyle="1" w:styleId="Ttulo13LTGliederung3">
    <w:name w:val="Título13~LT~Gliederung 3"/>
    <w:basedOn w:val="Ttulo13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</w:rPr>
  </w:style>
  <w:style w:type="paragraph" w:customStyle="1" w:styleId="Ttulo13LTGliederung4">
    <w:name w:val="Título13~LT~Gliederung 4"/>
    <w:basedOn w:val="Ttulo13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</w:rPr>
  </w:style>
  <w:style w:type="paragraph" w:customStyle="1" w:styleId="Ttulo13LTGliederung5">
    <w:name w:val="Título13~LT~Gliederung 5"/>
    <w:basedOn w:val="Ttulo13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3LTGliederung6">
    <w:name w:val="Título13~LT~Gliederung 6"/>
    <w:basedOn w:val="Ttulo13LTGliederung5"/>
  </w:style>
  <w:style w:type="paragraph" w:customStyle="1" w:styleId="Ttulo13LTGliederung7">
    <w:name w:val="Título13~LT~Gliederung 7"/>
    <w:basedOn w:val="Ttulo13LTGliederung6"/>
  </w:style>
  <w:style w:type="paragraph" w:customStyle="1" w:styleId="Ttulo13LTGliederung8">
    <w:name w:val="Título13~LT~Gliederung 8"/>
    <w:basedOn w:val="Ttulo13LTGliederung7"/>
  </w:style>
  <w:style w:type="paragraph" w:customStyle="1" w:styleId="Ttulo13LTGliederung9">
    <w:name w:val="Título13~LT~Gliederung 9"/>
    <w:basedOn w:val="Ttulo13LTGliederung8"/>
  </w:style>
  <w:style w:type="paragraph" w:customStyle="1" w:styleId="Ttulo13LTTitel">
    <w:name w:val="Título13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ascii="Mangal" w:eastAsia="Tahoma" w:hAnsi="Mangal" w:cs="Arial"/>
      <w:kern w:val="1"/>
      <w:sz w:val="88"/>
      <w:szCs w:val="24"/>
      <w:lang w:val="en-US" w:eastAsia="zh-CN" w:bidi="hi-IN"/>
    </w:rPr>
  </w:style>
  <w:style w:type="paragraph" w:customStyle="1" w:styleId="Ttulo13LTUntertitel">
    <w:name w:val="Título13~LT~Unter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160"/>
      <w:jc w:val="center"/>
    </w:pPr>
    <w:rPr>
      <w:rFonts w:ascii="Mangal" w:eastAsia="Tahoma" w:hAnsi="Mangal" w:cs="Arial"/>
      <w:kern w:val="1"/>
      <w:sz w:val="64"/>
      <w:szCs w:val="24"/>
      <w:lang w:val="en-US" w:eastAsia="zh-CN" w:bidi="hi-IN"/>
    </w:rPr>
  </w:style>
  <w:style w:type="paragraph" w:customStyle="1" w:styleId="Ttulo13LTNotizen">
    <w:name w:val="Título13~LT~Notizen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spacing w:before="90"/>
    </w:pPr>
    <w:rPr>
      <w:rFonts w:ascii="Mangal" w:eastAsia="Tahoma" w:hAnsi="Mangal" w:cs="Arial"/>
      <w:kern w:val="1"/>
      <w:sz w:val="24"/>
      <w:szCs w:val="24"/>
      <w:lang w:val="en-US" w:eastAsia="zh-CN" w:bidi="hi-IN"/>
    </w:rPr>
  </w:style>
  <w:style w:type="paragraph" w:customStyle="1" w:styleId="Ttulo13LTHintergrundobjekte">
    <w:name w:val="Título13~LT~Hintergrundobjekte"/>
    <w:pPr>
      <w:suppressAutoHyphens/>
    </w:pPr>
    <w:rPr>
      <w:rFonts w:eastAsia="Tahoma" w:cs="Arial"/>
      <w:kern w:val="1"/>
      <w:sz w:val="24"/>
      <w:szCs w:val="24"/>
      <w:lang w:val="en-US" w:eastAsia="zh-CN" w:bidi="hi-IN"/>
    </w:rPr>
  </w:style>
  <w:style w:type="paragraph" w:customStyle="1" w:styleId="Ttulo13LTHintergrund">
    <w:name w:val="Título13~LT~Hintergrund"/>
    <w:pPr>
      <w:suppressAutoHyphens/>
      <w:jc w:val="center"/>
    </w:pPr>
    <w:rPr>
      <w:rFonts w:eastAsia="Tahoma" w:cs="Arial"/>
      <w:sz w:val="24"/>
      <w:szCs w:val="24"/>
      <w:lang w:val="en-US" w:eastAsia="zh-CN" w:bidi="hi-IN"/>
    </w:rPr>
  </w:style>
  <w:style w:type="table" w:styleId="Tabelacomgrade">
    <w:name w:val="Table Grid"/>
    <w:basedOn w:val="Tabelanormal"/>
    <w:uiPriority w:val="39"/>
    <w:rsid w:val="00D542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">
    <w:name w:val="Default"/>
    <w:rsid w:val="00B22B1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n\Documents\Downloads\rup_srsu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rup_srsuc</Template>
  <TotalTime>173</TotalTime>
  <Pages>13</Pages>
  <Words>2909</Words>
  <Characters>15712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de Software</vt:lpstr>
    </vt:vector>
  </TitlesOfParts>
  <Company>Microsoft</Company>
  <LinksUpToDate>false</LinksUpToDate>
  <CharactersWithSpaces>18584</CharactersWithSpaces>
  <SharedDoc>false</SharedDoc>
  <HLinks>
    <vt:vector size="54" baseType="variant">
      <vt:variant>
        <vt:i4>5570594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__RefHeading__29_25299878</vt:lpwstr>
      </vt:variant>
      <vt:variant>
        <vt:i4>5963810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__RefHeading__27_25299878</vt:lpwstr>
      </vt:variant>
      <vt:variant>
        <vt:i4>5832738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__RefHeading__25_25299878</vt:lpwstr>
      </vt:variant>
      <vt:variant>
        <vt:i4>6225954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__RefHeading__23_25299878</vt:lpwstr>
      </vt:variant>
      <vt:variant>
        <vt:i4>6094882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__RefHeading__21_25299878</vt:lpwstr>
      </vt:variant>
      <vt:variant>
        <vt:i4>5570593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__RefHeading__19_25299878</vt:lpwstr>
      </vt:variant>
      <vt:variant>
        <vt:i4>5963809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__RefHeading__17_25299878</vt:lpwstr>
      </vt:variant>
      <vt:variant>
        <vt:i4>5832737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__RefHeading__15_25299878</vt:lpwstr>
      </vt:variant>
      <vt:variant>
        <vt:i4>6225953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__RefHeading__13_25299878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Rodrigo Maria;Andrius da Silva;Jonas Ayres</dc:creator>
  <cp:keywords/>
  <cp:lastModifiedBy>Rodrigo Maria</cp:lastModifiedBy>
  <cp:revision>31</cp:revision>
  <cp:lastPrinted>2016-09-04T03:38:00Z</cp:lastPrinted>
  <dcterms:created xsi:type="dcterms:W3CDTF">2016-09-04T03:18:00Z</dcterms:created>
  <dcterms:modified xsi:type="dcterms:W3CDTF">2016-10-13T20:58:00Z</dcterms:modified>
</cp:coreProperties>
</file>